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0A81B4AA" w:rsidR="00BC0C18" w:rsidRPr="0057084B" w:rsidRDefault="0057084B" w:rsidP="0057084B">
      <w:pPr>
        <w:pStyle w:val="Default"/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  <w:t xml:space="preserve">  </w:t>
      </w:r>
      <w:r w:rsidR="0089124D">
        <w:rPr>
          <w:b/>
          <w:sz w:val="28"/>
          <w:szCs w:val="28"/>
        </w:rPr>
        <w:t>Мета:</w:t>
      </w:r>
      <w:r>
        <w:t xml:space="preserve"> Вивчити особливості роботи з інтерфейсами у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>.</w:t>
      </w:r>
    </w:p>
    <w:p w14:paraId="5E87A38A" w14:textId="66D2FB0F" w:rsidR="000C2C64" w:rsidRDefault="0089124D" w:rsidP="00DF365B">
      <w:pPr>
        <w:pStyle w:val="a9"/>
        <w:spacing w:before="120" w:after="12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13748403" w14:textId="405900E4" w:rsidR="002D69F0" w:rsidRPr="0057084B" w:rsidRDefault="0057084B" w:rsidP="0057084B">
      <w:pPr>
        <w:pStyle w:val="Default"/>
        <w:spacing w:before="120" w:after="120" w:line="360" w:lineRule="auto"/>
        <w:jc w:val="both"/>
        <w:rPr>
          <w:sz w:val="23"/>
          <w:szCs w:val="23"/>
        </w:rPr>
      </w:pPr>
      <w:r>
        <w:rPr>
          <w:bCs/>
          <w:sz w:val="28"/>
          <w:szCs w:val="28"/>
        </w:rPr>
        <w:t>1)</w:t>
      </w:r>
      <w:r w:rsidRPr="0057084B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Алгоритм, який серед заданих трьох чисел a, b, c знаходить максимальне. </w:t>
      </w:r>
    </w:p>
    <w:p w14:paraId="7DF8EC30" w14:textId="48EFB8CF" w:rsidR="0032141E" w:rsidRDefault="0057084B" w:rsidP="00DF365B">
      <w:pPr>
        <w:spacing w:before="120" w:after="120" w:line="360" w:lineRule="auto"/>
        <w:rPr>
          <w:b/>
          <w:sz w:val="28"/>
          <w:szCs w:val="28"/>
        </w:rPr>
      </w:pPr>
      <w:hyperlink r:id="rId8" w:history="1">
        <w:r w:rsidR="00DF365B" w:rsidRPr="0057084B">
          <w:rPr>
            <w:rStyle w:val="af2"/>
            <w:b/>
            <w:sz w:val="28"/>
            <w:szCs w:val="28"/>
            <w:lang w:val="uk-UA"/>
          </w:rPr>
          <w:t xml:space="preserve">Код на </w:t>
        </w:r>
        <w:r w:rsidR="00DF365B" w:rsidRPr="0057084B">
          <w:rPr>
            <w:rStyle w:val="af2"/>
            <w:b/>
            <w:sz w:val="28"/>
            <w:szCs w:val="28"/>
            <w:lang w:val="en-US"/>
          </w:rPr>
          <w:t>GitHub</w:t>
        </w:r>
      </w:hyperlink>
      <w:r w:rsidR="00DF365B" w:rsidRPr="00DF365B">
        <w:rPr>
          <w:b/>
          <w:sz w:val="28"/>
          <w:szCs w:val="28"/>
        </w:rPr>
        <w:t xml:space="preserve"> </w:t>
      </w:r>
    </w:p>
    <w:p w14:paraId="5DF1866F" w14:textId="77777777" w:rsidR="0057084B" w:rsidRDefault="0057084B" w:rsidP="005708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:</w:t>
      </w:r>
    </w:p>
    <w:p w14:paraId="15BF2DEA" w14:textId="77777777" w:rsidR="0057084B" w:rsidRDefault="0057084B" w:rsidP="0057084B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49B848AF" w14:textId="77777777" w:rsidR="0057084B" w:rsidRDefault="0057084B" w:rsidP="0057084B">
      <w:pPr>
        <w:pStyle w:val="HTML"/>
        <w:shd w:val="clear" w:color="auto" w:fill="0F111A"/>
        <w:rPr>
          <w:color w:val="C3CEE3"/>
          <w:lang w:val="uk-UA" w:eastAsia="uk-UA"/>
        </w:rPr>
      </w:pPr>
      <w:r w:rsidRPr="0057084B">
        <w:rPr>
          <w:color w:val="C792EA"/>
          <w:lang w:val="uk-UA"/>
        </w:rPr>
        <w:t>@</w:t>
      </w:r>
      <w:r>
        <w:rPr>
          <w:color w:val="C792EA"/>
        </w:rPr>
        <w:t>FXML</w:t>
      </w:r>
      <w:r w:rsidRPr="0057084B">
        <w:rPr>
          <w:color w:val="C792EA"/>
          <w:lang w:val="uk-UA"/>
        </w:rPr>
        <w:br/>
      </w:r>
      <w:proofErr w:type="spellStart"/>
      <w:r>
        <w:rPr>
          <w:i/>
          <w:iCs/>
          <w:color w:val="F78C6C"/>
        </w:rPr>
        <w:t>public</w:t>
      </w:r>
      <w:proofErr w:type="spellEnd"/>
      <w:r w:rsidRPr="0057084B">
        <w:rPr>
          <w:i/>
          <w:iCs/>
          <w:color w:val="F78C6C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void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button</w:t>
      </w:r>
      <w:proofErr w:type="spellEnd"/>
      <w:r w:rsidRPr="0057084B">
        <w:rPr>
          <w:color w:val="82AAFF"/>
          <w:lang w:val="uk-UA"/>
        </w:rPr>
        <w:t>_</w:t>
      </w:r>
      <w:proofErr w:type="spellStart"/>
      <w:r>
        <w:rPr>
          <w:color w:val="82AAFF"/>
        </w:rPr>
        <w:t>click</w:t>
      </w:r>
      <w:proofErr w:type="spellEnd"/>
      <w:r w:rsidRPr="0057084B">
        <w:rPr>
          <w:color w:val="89DDFF"/>
          <w:lang w:val="uk-UA"/>
        </w:rPr>
        <w:t>(</w:t>
      </w:r>
      <w:proofErr w:type="spellStart"/>
      <w:r>
        <w:rPr>
          <w:color w:val="FFCB6B"/>
        </w:rPr>
        <w:t>ActionEvent</w:t>
      </w:r>
      <w:proofErr w:type="spellEnd"/>
      <w:r w:rsidRPr="0057084B">
        <w:rPr>
          <w:color w:val="FFCB6B"/>
          <w:lang w:val="uk-UA"/>
        </w:rPr>
        <w:t xml:space="preserve"> </w:t>
      </w:r>
      <w:proofErr w:type="spellStart"/>
      <w:r>
        <w:rPr>
          <w:color w:val="F78C6C"/>
        </w:rPr>
        <w:t>event</w:t>
      </w:r>
      <w:proofErr w:type="spellEnd"/>
      <w:r w:rsidRPr="0057084B">
        <w:rPr>
          <w:color w:val="89DDFF"/>
          <w:lang w:val="uk-UA"/>
        </w:rPr>
        <w:t>) {</w:t>
      </w:r>
      <w:r w:rsidRPr="0057084B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try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r w:rsidRPr="0057084B">
        <w:rPr>
          <w:color w:val="89DDFF"/>
          <w:lang w:val="uk-UA"/>
        </w:rPr>
        <w:t>{</w:t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if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r w:rsidRPr="0057084B">
        <w:rPr>
          <w:color w:val="89DDFF"/>
          <w:lang w:val="uk-UA"/>
        </w:rPr>
        <w:t>(</w:t>
      </w:r>
      <w:proofErr w:type="spellStart"/>
      <w:r>
        <w:rPr>
          <w:color w:val="EEFFFF"/>
        </w:rPr>
        <w:t>field</w:t>
      </w:r>
      <w:proofErr w:type="spellEnd"/>
      <w:r w:rsidRPr="0057084B">
        <w:rPr>
          <w:color w:val="EEFFFF"/>
          <w:lang w:val="uk-UA"/>
        </w:rPr>
        <w:t>_</w:t>
      </w:r>
      <w:r>
        <w:rPr>
          <w:color w:val="EEFFFF"/>
        </w:rPr>
        <w:t>a</w:t>
      </w:r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getText</w:t>
      </w:r>
      <w:proofErr w:type="spellEnd"/>
      <w:r w:rsidRPr="0057084B">
        <w:rPr>
          <w:color w:val="89DDFF"/>
          <w:lang w:val="uk-UA"/>
        </w:rPr>
        <w:t>().</w:t>
      </w:r>
      <w:proofErr w:type="spellStart"/>
      <w:r>
        <w:rPr>
          <w:color w:val="82AAFF"/>
        </w:rPr>
        <w:t>equals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""</w:t>
      </w:r>
      <w:r w:rsidRPr="0057084B">
        <w:rPr>
          <w:color w:val="89DDFF"/>
          <w:lang w:val="uk-UA"/>
        </w:rPr>
        <w:t xml:space="preserve">) || </w:t>
      </w:r>
      <w:proofErr w:type="spellStart"/>
      <w:r>
        <w:rPr>
          <w:color w:val="EEFFFF"/>
        </w:rPr>
        <w:t>field</w:t>
      </w:r>
      <w:proofErr w:type="spellEnd"/>
      <w:r w:rsidRPr="0057084B">
        <w:rPr>
          <w:color w:val="EEFFFF"/>
          <w:lang w:val="uk-UA"/>
        </w:rPr>
        <w:t>_</w:t>
      </w:r>
      <w:r>
        <w:rPr>
          <w:color w:val="EEFFFF"/>
        </w:rPr>
        <w:t>a</w:t>
      </w:r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getText</w:t>
      </w:r>
      <w:proofErr w:type="spellEnd"/>
      <w:r w:rsidRPr="0057084B">
        <w:rPr>
          <w:color w:val="89DDFF"/>
          <w:lang w:val="uk-UA"/>
        </w:rPr>
        <w:t>().</w:t>
      </w:r>
      <w:proofErr w:type="spellStart"/>
      <w:r>
        <w:rPr>
          <w:color w:val="82AAFF"/>
        </w:rPr>
        <w:t>equals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""</w:t>
      </w:r>
      <w:r w:rsidRPr="0057084B">
        <w:rPr>
          <w:color w:val="89DDFF"/>
          <w:lang w:val="uk-UA"/>
        </w:rPr>
        <w:t xml:space="preserve">) || </w:t>
      </w:r>
      <w:proofErr w:type="spellStart"/>
      <w:r>
        <w:rPr>
          <w:color w:val="EEFFFF"/>
        </w:rPr>
        <w:t>field</w:t>
      </w:r>
      <w:proofErr w:type="spellEnd"/>
      <w:r w:rsidRPr="0057084B">
        <w:rPr>
          <w:color w:val="EEFFFF"/>
          <w:lang w:val="uk-UA"/>
        </w:rPr>
        <w:t>_</w:t>
      </w:r>
      <w:r>
        <w:rPr>
          <w:color w:val="EEFFFF"/>
        </w:rPr>
        <w:t>a</w:t>
      </w:r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getText</w:t>
      </w:r>
      <w:proofErr w:type="spellEnd"/>
      <w:r w:rsidRPr="0057084B">
        <w:rPr>
          <w:color w:val="89DDFF"/>
          <w:lang w:val="uk-UA"/>
        </w:rPr>
        <w:t>().</w:t>
      </w:r>
      <w:proofErr w:type="spellStart"/>
      <w:r>
        <w:rPr>
          <w:color w:val="82AAFF"/>
        </w:rPr>
        <w:t>equals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""</w:t>
      </w:r>
      <w:r w:rsidRPr="0057084B">
        <w:rPr>
          <w:color w:val="89DDFF"/>
          <w:lang w:val="uk-UA"/>
        </w:rPr>
        <w:t>))</w:t>
      </w:r>
      <w:r w:rsidRPr="0057084B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throw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new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IllegalArgumentException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"Введіть число!"</w:t>
      </w:r>
      <w:r w:rsidRPr="0057084B">
        <w:rPr>
          <w:color w:val="89DDFF"/>
          <w:lang w:val="uk-UA"/>
        </w:rPr>
        <w:t>);</w:t>
      </w:r>
      <w:r w:rsidRPr="0057084B">
        <w:rPr>
          <w:color w:val="89DDFF"/>
          <w:lang w:val="uk-UA"/>
        </w:rPr>
        <w:br/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if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r w:rsidRPr="0057084B">
        <w:rPr>
          <w:color w:val="89DDFF"/>
          <w:lang w:val="uk-UA"/>
        </w:rPr>
        <w:t>(!</w:t>
      </w:r>
      <w:proofErr w:type="spellStart"/>
      <w:r>
        <w:rPr>
          <w:color w:val="EEFFFF"/>
        </w:rPr>
        <w:t>field</w:t>
      </w:r>
      <w:proofErr w:type="spellEnd"/>
      <w:r w:rsidRPr="0057084B">
        <w:rPr>
          <w:color w:val="EEFFFF"/>
          <w:lang w:val="uk-UA"/>
        </w:rPr>
        <w:t>_</w:t>
      </w:r>
      <w:r>
        <w:rPr>
          <w:color w:val="EEFFFF"/>
        </w:rPr>
        <w:t>a</w:t>
      </w:r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getText</w:t>
      </w:r>
      <w:proofErr w:type="spellEnd"/>
      <w:r w:rsidRPr="0057084B">
        <w:rPr>
          <w:color w:val="89DDFF"/>
          <w:lang w:val="uk-UA"/>
        </w:rPr>
        <w:t>().</w:t>
      </w:r>
      <w:proofErr w:type="spellStart"/>
      <w:r>
        <w:rPr>
          <w:color w:val="82AAFF"/>
        </w:rPr>
        <w:t>matches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</w:t>
      </w:r>
      <w:r w:rsidRPr="0057084B">
        <w:rPr>
          <w:color w:val="89DDFF"/>
          <w:lang w:val="uk-UA"/>
        </w:rPr>
        <w:t>\\</w:t>
      </w:r>
      <w:r>
        <w:rPr>
          <w:color w:val="C3E88D"/>
        </w:rPr>
        <w:t>d</w:t>
      </w:r>
      <w:r w:rsidRPr="0057084B">
        <w:rPr>
          <w:color w:val="C3E88D"/>
          <w:lang w:val="uk-UA"/>
        </w:rPr>
        <w:t>+"</w:t>
      </w:r>
      <w:r w:rsidRPr="0057084B">
        <w:rPr>
          <w:color w:val="89DDFF"/>
          <w:lang w:val="uk-UA"/>
        </w:rPr>
        <w:t>) || !</w:t>
      </w:r>
      <w:proofErr w:type="spellStart"/>
      <w:r>
        <w:rPr>
          <w:color w:val="EEFFFF"/>
        </w:rPr>
        <w:t>field</w:t>
      </w:r>
      <w:proofErr w:type="spellEnd"/>
      <w:r w:rsidRPr="0057084B">
        <w:rPr>
          <w:color w:val="EEFFFF"/>
          <w:lang w:val="uk-UA"/>
        </w:rPr>
        <w:t>_</w:t>
      </w:r>
      <w:r>
        <w:rPr>
          <w:color w:val="EEFFFF"/>
        </w:rPr>
        <w:t>a</w:t>
      </w:r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getText</w:t>
      </w:r>
      <w:proofErr w:type="spellEnd"/>
      <w:r w:rsidRPr="0057084B">
        <w:rPr>
          <w:color w:val="89DDFF"/>
          <w:lang w:val="uk-UA"/>
        </w:rPr>
        <w:t>().</w:t>
      </w:r>
      <w:proofErr w:type="spellStart"/>
      <w:r>
        <w:rPr>
          <w:color w:val="82AAFF"/>
        </w:rPr>
        <w:t>matches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</w:t>
      </w:r>
      <w:r w:rsidRPr="0057084B">
        <w:rPr>
          <w:color w:val="89DDFF"/>
          <w:lang w:val="uk-UA"/>
        </w:rPr>
        <w:t>\\</w:t>
      </w:r>
      <w:r>
        <w:rPr>
          <w:color w:val="C3E88D"/>
        </w:rPr>
        <w:t>d</w:t>
      </w:r>
      <w:r w:rsidRPr="0057084B">
        <w:rPr>
          <w:color w:val="C3E88D"/>
          <w:lang w:val="uk-UA"/>
        </w:rPr>
        <w:t>+"</w:t>
      </w:r>
      <w:r w:rsidRPr="0057084B">
        <w:rPr>
          <w:color w:val="89DDFF"/>
          <w:lang w:val="uk-UA"/>
        </w:rPr>
        <w:t>) || !</w:t>
      </w:r>
      <w:proofErr w:type="spellStart"/>
      <w:r>
        <w:rPr>
          <w:color w:val="EEFFFF"/>
        </w:rPr>
        <w:t>field</w:t>
      </w:r>
      <w:proofErr w:type="spellEnd"/>
      <w:r w:rsidRPr="0057084B">
        <w:rPr>
          <w:color w:val="EEFFFF"/>
          <w:lang w:val="uk-UA"/>
        </w:rPr>
        <w:t>_</w:t>
      </w:r>
      <w:r>
        <w:rPr>
          <w:color w:val="EEFFFF"/>
        </w:rPr>
        <w:t>a</w:t>
      </w:r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getText</w:t>
      </w:r>
      <w:proofErr w:type="spellEnd"/>
      <w:r w:rsidRPr="0057084B">
        <w:rPr>
          <w:color w:val="89DDFF"/>
          <w:lang w:val="uk-UA"/>
        </w:rPr>
        <w:t>().</w:t>
      </w:r>
      <w:proofErr w:type="spellStart"/>
      <w:r>
        <w:rPr>
          <w:color w:val="82AAFF"/>
        </w:rPr>
        <w:t>matches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</w:t>
      </w:r>
      <w:r w:rsidRPr="0057084B">
        <w:rPr>
          <w:color w:val="89DDFF"/>
          <w:lang w:val="uk-UA"/>
        </w:rPr>
        <w:t>\\</w:t>
      </w:r>
      <w:r>
        <w:rPr>
          <w:color w:val="C3E88D"/>
        </w:rPr>
        <w:t>d</w:t>
      </w:r>
      <w:r w:rsidRPr="0057084B">
        <w:rPr>
          <w:color w:val="C3E88D"/>
          <w:lang w:val="uk-UA"/>
        </w:rPr>
        <w:t>+"</w:t>
      </w:r>
      <w:r w:rsidRPr="0057084B">
        <w:rPr>
          <w:color w:val="89DDFF"/>
          <w:lang w:val="uk-UA"/>
        </w:rPr>
        <w:t>))</w:t>
      </w:r>
      <w:r w:rsidRPr="0057084B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throw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new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IllegalArgumentException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"Введіть число!"</w:t>
      </w:r>
      <w:r w:rsidRPr="0057084B">
        <w:rPr>
          <w:color w:val="89DDFF"/>
          <w:lang w:val="uk-UA"/>
        </w:rPr>
        <w:t>);</w:t>
      </w:r>
      <w:r w:rsidRPr="0057084B">
        <w:rPr>
          <w:color w:val="89DDFF"/>
          <w:lang w:val="uk-UA"/>
        </w:rPr>
        <w:br/>
      </w:r>
      <w:r w:rsidRPr="0057084B">
        <w:rPr>
          <w:color w:val="89DDFF"/>
          <w:lang w:val="uk-UA"/>
        </w:rPr>
        <w:br/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int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r>
        <w:rPr>
          <w:color w:val="EEFFE3"/>
        </w:rPr>
        <w:t>a</w:t>
      </w:r>
      <w:r w:rsidRPr="0057084B">
        <w:rPr>
          <w:color w:val="EEFFE3"/>
          <w:lang w:val="uk-UA"/>
        </w:rPr>
        <w:t xml:space="preserve"> </w:t>
      </w:r>
      <w:r w:rsidRPr="0057084B">
        <w:rPr>
          <w:color w:val="89DDFF"/>
          <w:lang w:val="uk-UA"/>
        </w:rPr>
        <w:t xml:space="preserve">= </w:t>
      </w:r>
      <w:proofErr w:type="spellStart"/>
      <w:r>
        <w:rPr>
          <w:color w:val="FFCB6B"/>
        </w:rPr>
        <w:t>Integer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i/>
          <w:iCs/>
          <w:color w:val="82AAFF"/>
        </w:rPr>
        <w:t>parseInt</w:t>
      </w:r>
      <w:proofErr w:type="spellEnd"/>
      <w:r w:rsidRPr="0057084B">
        <w:rPr>
          <w:color w:val="89DDFF"/>
          <w:lang w:val="uk-UA"/>
        </w:rPr>
        <w:t>(</w:t>
      </w:r>
      <w:proofErr w:type="spellStart"/>
      <w:r>
        <w:rPr>
          <w:color w:val="EEFFFF"/>
        </w:rPr>
        <w:t>field</w:t>
      </w:r>
      <w:proofErr w:type="spellEnd"/>
      <w:r w:rsidRPr="0057084B">
        <w:rPr>
          <w:color w:val="EEFFFF"/>
          <w:lang w:val="uk-UA"/>
        </w:rPr>
        <w:t>_</w:t>
      </w:r>
      <w:r>
        <w:rPr>
          <w:color w:val="EEFFFF"/>
        </w:rPr>
        <w:t>a</w:t>
      </w:r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getText</w:t>
      </w:r>
      <w:proofErr w:type="spellEnd"/>
      <w:r w:rsidRPr="0057084B">
        <w:rPr>
          <w:color w:val="89DDFF"/>
          <w:lang w:val="uk-UA"/>
        </w:rPr>
        <w:t>());</w:t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int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r>
        <w:rPr>
          <w:color w:val="EEFFE3"/>
        </w:rPr>
        <w:t>b</w:t>
      </w:r>
      <w:r w:rsidRPr="0057084B">
        <w:rPr>
          <w:color w:val="EEFFE3"/>
          <w:lang w:val="uk-UA"/>
        </w:rPr>
        <w:t xml:space="preserve"> </w:t>
      </w:r>
      <w:r w:rsidRPr="0057084B">
        <w:rPr>
          <w:color w:val="89DDFF"/>
          <w:lang w:val="uk-UA"/>
        </w:rPr>
        <w:t xml:space="preserve">= </w:t>
      </w:r>
      <w:proofErr w:type="spellStart"/>
      <w:r>
        <w:rPr>
          <w:color w:val="FFCB6B"/>
        </w:rPr>
        <w:t>Integer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i/>
          <w:iCs/>
          <w:color w:val="82AAFF"/>
        </w:rPr>
        <w:t>parseInt</w:t>
      </w:r>
      <w:proofErr w:type="spellEnd"/>
      <w:r w:rsidRPr="0057084B">
        <w:rPr>
          <w:color w:val="89DDFF"/>
          <w:lang w:val="uk-UA"/>
        </w:rPr>
        <w:t>(</w:t>
      </w:r>
      <w:proofErr w:type="spellStart"/>
      <w:r>
        <w:rPr>
          <w:color w:val="EEFFFF"/>
        </w:rPr>
        <w:t>field</w:t>
      </w:r>
      <w:proofErr w:type="spellEnd"/>
      <w:r w:rsidRPr="0057084B">
        <w:rPr>
          <w:color w:val="EEFFFF"/>
          <w:lang w:val="uk-UA"/>
        </w:rPr>
        <w:t>_</w:t>
      </w:r>
      <w:r>
        <w:rPr>
          <w:color w:val="EEFFFF"/>
        </w:rPr>
        <w:t>b</w:t>
      </w:r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getText</w:t>
      </w:r>
      <w:proofErr w:type="spellEnd"/>
      <w:r w:rsidRPr="0057084B">
        <w:rPr>
          <w:color w:val="89DDFF"/>
          <w:lang w:val="uk-UA"/>
        </w:rPr>
        <w:t>());</w:t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int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r>
        <w:rPr>
          <w:color w:val="EEFFE3"/>
        </w:rPr>
        <w:t>c</w:t>
      </w:r>
      <w:r w:rsidRPr="0057084B">
        <w:rPr>
          <w:color w:val="EEFFE3"/>
          <w:lang w:val="uk-UA"/>
        </w:rPr>
        <w:t xml:space="preserve"> </w:t>
      </w:r>
      <w:r w:rsidRPr="0057084B">
        <w:rPr>
          <w:color w:val="89DDFF"/>
          <w:lang w:val="uk-UA"/>
        </w:rPr>
        <w:t xml:space="preserve">= </w:t>
      </w:r>
      <w:proofErr w:type="spellStart"/>
      <w:r>
        <w:rPr>
          <w:color w:val="FFCB6B"/>
        </w:rPr>
        <w:t>Integer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i/>
          <w:iCs/>
          <w:color w:val="82AAFF"/>
        </w:rPr>
        <w:t>parseInt</w:t>
      </w:r>
      <w:proofErr w:type="spellEnd"/>
      <w:r w:rsidRPr="0057084B">
        <w:rPr>
          <w:color w:val="89DDFF"/>
          <w:lang w:val="uk-UA"/>
        </w:rPr>
        <w:t>(</w:t>
      </w:r>
      <w:proofErr w:type="spellStart"/>
      <w:r>
        <w:rPr>
          <w:color w:val="EEFFFF"/>
        </w:rPr>
        <w:t>field</w:t>
      </w:r>
      <w:proofErr w:type="spellEnd"/>
      <w:r w:rsidRPr="0057084B">
        <w:rPr>
          <w:color w:val="EEFFFF"/>
          <w:lang w:val="uk-UA"/>
        </w:rPr>
        <w:t>_</w:t>
      </w:r>
      <w:r>
        <w:rPr>
          <w:color w:val="EEFFFF"/>
        </w:rPr>
        <w:t>c</w:t>
      </w:r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getText</w:t>
      </w:r>
      <w:proofErr w:type="spellEnd"/>
      <w:r w:rsidRPr="0057084B">
        <w:rPr>
          <w:color w:val="89DDFF"/>
          <w:lang w:val="uk-UA"/>
        </w:rPr>
        <w:t>());</w:t>
      </w:r>
      <w:r w:rsidRPr="0057084B">
        <w:rPr>
          <w:color w:val="89DDFF"/>
          <w:lang w:val="uk-UA"/>
        </w:rPr>
        <w:br/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color w:val="FFCB6B"/>
        </w:rPr>
        <w:t>Alert</w:t>
      </w:r>
      <w:proofErr w:type="spellEnd"/>
      <w:r w:rsidRPr="0057084B">
        <w:rPr>
          <w:color w:val="FFCB6B"/>
          <w:lang w:val="uk-UA"/>
        </w:rPr>
        <w:t xml:space="preserve"> </w:t>
      </w:r>
      <w:proofErr w:type="spellStart"/>
      <w:r>
        <w:rPr>
          <w:color w:val="EEFFE3"/>
        </w:rPr>
        <w:t>alert</w:t>
      </w:r>
      <w:proofErr w:type="spellEnd"/>
      <w:r w:rsidRPr="0057084B">
        <w:rPr>
          <w:color w:val="EEFFE3"/>
          <w:lang w:val="uk-UA"/>
        </w:rPr>
        <w:t xml:space="preserve"> </w:t>
      </w:r>
      <w:r w:rsidRPr="0057084B">
        <w:rPr>
          <w:color w:val="89DDFF"/>
          <w:lang w:val="uk-UA"/>
        </w:rPr>
        <w:t xml:space="preserve">= </w:t>
      </w:r>
      <w:proofErr w:type="spellStart"/>
      <w:r>
        <w:rPr>
          <w:i/>
          <w:iCs/>
          <w:color w:val="C792EA"/>
        </w:rPr>
        <w:t>new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Alert</w:t>
      </w:r>
      <w:proofErr w:type="spellEnd"/>
      <w:r w:rsidRPr="0057084B">
        <w:rPr>
          <w:color w:val="89DDFF"/>
          <w:lang w:val="uk-UA"/>
        </w:rPr>
        <w:t>(</w:t>
      </w:r>
      <w:proofErr w:type="spellStart"/>
      <w:r>
        <w:rPr>
          <w:color w:val="FFCB6B"/>
        </w:rPr>
        <w:t>Alert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FFCB6B"/>
        </w:rPr>
        <w:t>AlertType</w:t>
      </w:r>
      <w:proofErr w:type="spellEnd"/>
      <w:r w:rsidRPr="0057084B">
        <w:rPr>
          <w:color w:val="89DDFF"/>
          <w:lang w:val="uk-UA"/>
        </w:rPr>
        <w:t>.</w:t>
      </w:r>
      <w:r>
        <w:rPr>
          <w:i/>
          <w:iCs/>
          <w:color w:val="EEFFFF"/>
        </w:rPr>
        <w:t>INFORMATION</w:t>
      </w:r>
      <w:r w:rsidRPr="0057084B">
        <w:rPr>
          <w:color w:val="89DDFF"/>
          <w:lang w:val="uk-UA"/>
        </w:rPr>
        <w:t>);</w:t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setTitle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"Практичне завдання №1"</w:t>
      </w:r>
      <w:r w:rsidRPr="0057084B">
        <w:rPr>
          <w:color w:val="89DDFF"/>
          <w:lang w:val="uk-UA"/>
        </w:rPr>
        <w:t>);</w:t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setHeaderText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"Завдання :"</w:t>
      </w:r>
      <w:r w:rsidRPr="0057084B">
        <w:rPr>
          <w:color w:val="89DDFF"/>
          <w:lang w:val="uk-UA"/>
        </w:rPr>
        <w:t>);</w:t>
      </w:r>
      <w:r w:rsidRPr="0057084B">
        <w:rPr>
          <w:color w:val="89DDFF"/>
          <w:lang w:val="uk-UA"/>
        </w:rPr>
        <w:br/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if</w:t>
      </w:r>
      <w:proofErr w:type="spellEnd"/>
      <w:r w:rsidRPr="0057084B">
        <w:rPr>
          <w:color w:val="89DDFF"/>
          <w:lang w:val="uk-UA"/>
        </w:rPr>
        <w:t>(</w:t>
      </w:r>
      <w:r>
        <w:rPr>
          <w:color w:val="EEFFE3"/>
        </w:rPr>
        <w:t>a</w:t>
      </w:r>
      <w:r w:rsidRPr="0057084B">
        <w:rPr>
          <w:color w:val="EEFFE3"/>
          <w:lang w:val="uk-UA"/>
        </w:rPr>
        <w:t xml:space="preserve"> </w:t>
      </w:r>
      <w:r w:rsidRPr="0057084B">
        <w:rPr>
          <w:color w:val="89DDFF"/>
          <w:lang w:val="uk-UA"/>
        </w:rPr>
        <w:t xml:space="preserve">&gt; </w:t>
      </w:r>
      <w:r>
        <w:rPr>
          <w:color w:val="EEFFE3"/>
        </w:rPr>
        <w:t>b</w:t>
      </w:r>
      <w:r w:rsidRPr="0057084B">
        <w:rPr>
          <w:color w:val="89DDFF"/>
          <w:lang w:val="uk-UA"/>
        </w:rPr>
        <w:t>) {</w:t>
      </w:r>
      <w:r w:rsidRPr="0057084B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if</w:t>
      </w:r>
      <w:proofErr w:type="spellEnd"/>
      <w:r w:rsidRPr="0057084B">
        <w:rPr>
          <w:color w:val="89DDFF"/>
          <w:lang w:val="uk-UA"/>
        </w:rPr>
        <w:t>(</w:t>
      </w:r>
      <w:r>
        <w:rPr>
          <w:color w:val="EEFFE3"/>
        </w:rPr>
        <w:t>a</w:t>
      </w:r>
      <w:r w:rsidRPr="0057084B">
        <w:rPr>
          <w:color w:val="EEFFE3"/>
          <w:lang w:val="uk-UA"/>
        </w:rPr>
        <w:t xml:space="preserve"> </w:t>
      </w:r>
      <w:r w:rsidRPr="0057084B">
        <w:rPr>
          <w:color w:val="89DDFF"/>
          <w:lang w:val="uk-UA"/>
        </w:rPr>
        <w:t xml:space="preserve">&gt; </w:t>
      </w:r>
      <w:r>
        <w:rPr>
          <w:color w:val="EEFFE3"/>
        </w:rPr>
        <w:t>c</w:t>
      </w:r>
      <w:r w:rsidRPr="0057084B">
        <w:rPr>
          <w:color w:val="89DDFF"/>
          <w:lang w:val="uk-UA"/>
        </w:rPr>
        <w:t>)</w:t>
      </w:r>
      <w:r w:rsidRPr="0057084B">
        <w:rPr>
          <w:color w:val="89DDFF"/>
          <w:lang w:val="uk-UA"/>
        </w:rPr>
        <w:br/>
        <w:t xml:space="preserve">                </w:t>
      </w:r>
      <w:proofErr w:type="spellStart"/>
      <w:r>
        <w:rPr>
          <w:color w:val="EEFFE3"/>
        </w:rPr>
        <w:t>alert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setContentText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"'</w:t>
      </w:r>
      <w:r>
        <w:rPr>
          <w:color w:val="C3E88D"/>
        </w:rPr>
        <w:t>a</w:t>
      </w:r>
      <w:r w:rsidRPr="0057084B">
        <w:rPr>
          <w:color w:val="C3E88D"/>
          <w:lang w:val="uk-UA"/>
        </w:rPr>
        <w:t>' — найбільше число!"</w:t>
      </w:r>
      <w:r w:rsidRPr="0057084B">
        <w:rPr>
          <w:color w:val="89DDFF"/>
          <w:lang w:val="uk-UA"/>
        </w:rPr>
        <w:t>);</w:t>
      </w:r>
      <w:r w:rsidRPr="0057084B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else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EEFFE3"/>
        </w:rPr>
        <w:t>alert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setContentText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"'</w:t>
      </w:r>
      <w:r>
        <w:rPr>
          <w:color w:val="C3E88D"/>
        </w:rPr>
        <w:t>c</w:t>
      </w:r>
      <w:r w:rsidRPr="0057084B">
        <w:rPr>
          <w:color w:val="C3E88D"/>
          <w:lang w:val="uk-UA"/>
        </w:rPr>
        <w:t>' — найбільше число!"</w:t>
      </w:r>
      <w:r w:rsidRPr="0057084B">
        <w:rPr>
          <w:color w:val="89DDFF"/>
          <w:lang w:val="uk-UA"/>
        </w:rPr>
        <w:t>);</w:t>
      </w:r>
      <w:r w:rsidRPr="0057084B">
        <w:rPr>
          <w:color w:val="89DDFF"/>
          <w:lang w:val="uk-UA"/>
        </w:rPr>
        <w:br/>
        <w:t xml:space="preserve">        }</w:t>
      </w:r>
      <w:proofErr w:type="spellStart"/>
      <w:r>
        <w:rPr>
          <w:i/>
          <w:iCs/>
          <w:color w:val="C792EA"/>
        </w:rPr>
        <w:t>else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if</w:t>
      </w:r>
      <w:proofErr w:type="spellEnd"/>
      <w:r w:rsidRPr="0057084B">
        <w:rPr>
          <w:color w:val="89DDFF"/>
          <w:lang w:val="uk-UA"/>
        </w:rPr>
        <w:t>(</w:t>
      </w:r>
      <w:r>
        <w:rPr>
          <w:color w:val="EEFFE3"/>
        </w:rPr>
        <w:t>b</w:t>
      </w:r>
      <w:r w:rsidRPr="0057084B">
        <w:rPr>
          <w:color w:val="EEFFE3"/>
          <w:lang w:val="uk-UA"/>
        </w:rPr>
        <w:t xml:space="preserve"> </w:t>
      </w:r>
      <w:r w:rsidRPr="0057084B">
        <w:rPr>
          <w:color w:val="89DDFF"/>
          <w:lang w:val="uk-UA"/>
        </w:rPr>
        <w:t xml:space="preserve">&gt; </w:t>
      </w:r>
      <w:r>
        <w:rPr>
          <w:color w:val="EEFFE3"/>
        </w:rPr>
        <w:t>c</w:t>
      </w:r>
      <w:r w:rsidRPr="0057084B">
        <w:rPr>
          <w:color w:val="89DDFF"/>
          <w:lang w:val="uk-UA"/>
        </w:rPr>
        <w:t>)</w:t>
      </w:r>
      <w:r w:rsidRPr="0057084B">
        <w:rPr>
          <w:color w:val="89DDFF"/>
          <w:lang w:val="uk-UA"/>
        </w:rPr>
        <w:br/>
        <w:t xml:space="preserve">            </w:t>
      </w:r>
      <w:proofErr w:type="spellStart"/>
      <w:r>
        <w:rPr>
          <w:color w:val="EEFFE3"/>
        </w:rPr>
        <w:t>alert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setContentText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"'</w:t>
      </w:r>
      <w:r>
        <w:rPr>
          <w:color w:val="C3E88D"/>
        </w:rPr>
        <w:t>b</w:t>
      </w:r>
      <w:r w:rsidRPr="0057084B">
        <w:rPr>
          <w:color w:val="C3E88D"/>
          <w:lang w:val="uk-UA"/>
        </w:rPr>
        <w:t>' — найбільше число!"</w:t>
      </w:r>
      <w:r w:rsidRPr="0057084B">
        <w:rPr>
          <w:color w:val="89DDFF"/>
          <w:lang w:val="uk-UA"/>
        </w:rPr>
        <w:t>);</w:t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else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EEFFE3"/>
        </w:rPr>
        <w:t>alert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setContentText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"'</w:t>
      </w:r>
      <w:r>
        <w:rPr>
          <w:color w:val="C3E88D"/>
        </w:rPr>
        <w:t>c</w:t>
      </w:r>
      <w:r w:rsidRPr="0057084B">
        <w:rPr>
          <w:color w:val="C3E88D"/>
          <w:lang w:val="uk-UA"/>
        </w:rPr>
        <w:t>' — найбільше число!"</w:t>
      </w:r>
      <w:r w:rsidRPr="0057084B">
        <w:rPr>
          <w:color w:val="89DDFF"/>
          <w:lang w:val="uk-UA"/>
        </w:rPr>
        <w:t>);</w:t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showAndWait</w:t>
      </w:r>
      <w:proofErr w:type="spellEnd"/>
      <w:r w:rsidRPr="0057084B">
        <w:rPr>
          <w:color w:val="89DDFF"/>
          <w:lang w:val="uk-UA"/>
        </w:rPr>
        <w:t>().</w:t>
      </w:r>
      <w:proofErr w:type="spellStart"/>
      <w:r>
        <w:rPr>
          <w:color w:val="82AAFF"/>
        </w:rPr>
        <w:t>ifPresent</w:t>
      </w:r>
      <w:proofErr w:type="spellEnd"/>
      <w:r w:rsidRPr="0057084B">
        <w:rPr>
          <w:color w:val="89DDFF"/>
          <w:lang w:val="uk-UA"/>
        </w:rPr>
        <w:t>(</w:t>
      </w:r>
      <w:proofErr w:type="spellStart"/>
      <w:r>
        <w:rPr>
          <w:color w:val="F78C6C"/>
        </w:rPr>
        <w:t>rs</w:t>
      </w:r>
      <w:proofErr w:type="spellEnd"/>
      <w:r w:rsidRPr="0057084B">
        <w:rPr>
          <w:color w:val="F78C6C"/>
          <w:lang w:val="uk-UA"/>
        </w:rPr>
        <w:t xml:space="preserve"> </w:t>
      </w:r>
      <w:r w:rsidRPr="0057084B">
        <w:rPr>
          <w:color w:val="C3CEE3"/>
          <w:lang w:val="uk-UA"/>
        </w:rPr>
        <w:t xml:space="preserve">-&gt; </w:t>
      </w:r>
      <w:r w:rsidRPr="0057084B">
        <w:rPr>
          <w:color w:val="89DDFF"/>
          <w:lang w:val="uk-UA"/>
        </w:rPr>
        <w:t>{</w:t>
      </w:r>
      <w:r w:rsidRPr="0057084B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if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r w:rsidRPr="0057084B">
        <w:rPr>
          <w:color w:val="89DDFF"/>
          <w:lang w:val="uk-UA"/>
        </w:rPr>
        <w:t>(</w:t>
      </w:r>
      <w:proofErr w:type="spellStart"/>
      <w:r>
        <w:rPr>
          <w:color w:val="F78C6C"/>
        </w:rPr>
        <w:t>rs</w:t>
      </w:r>
      <w:proofErr w:type="spellEnd"/>
      <w:r w:rsidRPr="0057084B">
        <w:rPr>
          <w:color w:val="F78C6C"/>
          <w:lang w:val="uk-UA"/>
        </w:rPr>
        <w:t xml:space="preserve"> </w:t>
      </w:r>
      <w:r w:rsidRPr="0057084B">
        <w:rPr>
          <w:color w:val="89DDFF"/>
          <w:lang w:val="uk-UA"/>
        </w:rPr>
        <w:t xml:space="preserve">== </w:t>
      </w:r>
      <w:proofErr w:type="spellStart"/>
      <w:r>
        <w:rPr>
          <w:color w:val="FFCB6B"/>
        </w:rPr>
        <w:t>ButtonType</w:t>
      </w:r>
      <w:proofErr w:type="spellEnd"/>
      <w:r w:rsidRPr="0057084B">
        <w:rPr>
          <w:color w:val="89DDFF"/>
          <w:lang w:val="uk-UA"/>
        </w:rPr>
        <w:t>.</w:t>
      </w:r>
      <w:r>
        <w:rPr>
          <w:i/>
          <w:iCs/>
          <w:color w:val="EEFFFF"/>
        </w:rPr>
        <w:t>OK</w:t>
      </w:r>
      <w:r w:rsidRPr="0057084B">
        <w:rPr>
          <w:color w:val="89DDFF"/>
          <w:lang w:val="uk-UA"/>
        </w:rPr>
        <w:t>) {</w:t>
      </w:r>
      <w:r w:rsidRPr="0057084B">
        <w:rPr>
          <w:color w:val="89DDFF"/>
          <w:lang w:val="uk-UA"/>
        </w:rPr>
        <w:br/>
        <w:t xml:space="preserve">                </w:t>
      </w:r>
      <w:proofErr w:type="spellStart"/>
      <w:r>
        <w:rPr>
          <w:color w:val="FFCB6B"/>
        </w:rPr>
        <w:t>System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</w:t>
      </w:r>
      <w:proofErr w:type="spellStart"/>
      <w:r>
        <w:rPr>
          <w:color w:val="C3E88D"/>
        </w:rPr>
        <w:t>Pressed</w:t>
      </w:r>
      <w:proofErr w:type="spellEnd"/>
      <w:r w:rsidRPr="0057084B">
        <w:rPr>
          <w:color w:val="C3E88D"/>
          <w:lang w:val="uk-UA"/>
        </w:rPr>
        <w:t xml:space="preserve"> </w:t>
      </w:r>
      <w:r>
        <w:rPr>
          <w:color w:val="C3E88D"/>
        </w:rPr>
        <w:t>OK</w:t>
      </w:r>
      <w:r w:rsidRPr="0057084B">
        <w:rPr>
          <w:color w:val="C3E88D"/>
          <w:lang w:val="uk-UA"/>
        </w:rPr>
        <w:t>."</w:t>
      </w:r>
      <w:r w:rsidRPr="0057084B">
        <w:rPr>
          <w:color w:val="89DDFF"/>
          <w:lang w:val="uk-UA"/>
        </w:rPr>
        <w:t>);</w:t>
      </w:r>
      <w:r w:rsidRPr="0057084B">
        <w:rPr>
          <w:color w:val="89DDFF"/>
          <w:lang w:val="uk-UA"/>
        </w:rPr>
        <w:br/>
        <w:t xml:space="preserve">            }</w:t>
      </w:r>
      <w:r w:rsidRPr="0057084B">
        <w:rPr>
          <w:color w:val="89DDFF"/>
          <w:lang w:val="uk-UA"/>
        </w:rPr>
        <w:br/>
        <w:t xml:space="preserve">        });</w:t>
      </w:r>
      <w:r w:rsidRPr="0057084B">
        <w:rPr>
          <w:color w:val="89DDFF"/>
          <w:lang w:val="uk-UA"/>
        </w:rPr>
        <w:br/>
        <w:t xml:space="preserve">    }</w:t>
      </w:r>
      <w:r w:rsidRPr="0057084B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catch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r w:rsidRPr="0057084B">
        <w:rPr>
          <w:color w:val="89DDFF"/>
          <w:lang w:val="uk-UA"/>
        </w:rPr>
        <w:t>(</w:t>
      </w:r>
      <w:proofErr w:type="spellStart"/>
      <w:r>
        <w:rPr>
          <w:color w:val="FFCB6B"/>
        </w:rPr>
        <w:t>IllegalArgumentException</w:t>
      </w:r>
      <w:proofErr w:type="spellEnd"/>
      <w:r w:rsidRPr="0057084B">
        <w:rPr>
          <w:color w:val="FFCB6B"/>
          <w:lang w:val="uk-UA"/>
        </w:rPr>
        <w:t xml:space="preserve"> </w:t>
      </w:r>
      <w:proofErr w:type="spellStart"/>
      <w:r>
        <w:rPr>
          <w:color w:val="F78C6C"/>
        </w:rPr>
        <w:t>ex</w:t>
      </w:r>
      <w:proofErr w:type="spellEnd"/>
      <w:r w:rsidRPr="0057084B">
        <w:rPr>
          <w:color w:val="89DDFF"/>
          <w:lang w:val="uk-UA"/>
        </w:rPr>
        <w:t>) {</w:t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color w:val="FFCB6B"/>
        </w:rPr>
        <w:t>Alert</w:t>
      </w:r>
      <w:proofErr w:type="spellEnd"/>
      <w:r w:rsidRPr="0057084B">
        <w:rPr>
          <w:color w:val="FFCB6B"/>
          <w:lang w:val="uk-UA"/>
        </w:rPr>
        <w:t xml:space="preserve"> </w:t>
      </w:r>
      <w:proofErr w:type="spellStart"/>
      <w:r>
        <w:rPr>
          <w:color w:val="EEFFE3"/>
        </w:rPr>
        <w:t>alert</w:t>
      </w:r>
      <w:proofErr w:type="spellEnd"/>
      <w:r w:rsidRPr="0057084B">
        <w:rPr>
          <w:color w:val="EEFFE3"/>
          <w:lang w:val="uk-UA"/>
        </w:rPr>
        <w:t xml:space="preserve"> </w:t>
      </w:r>
      <w:r w:rsidRPr="0057084B">
        <w:rPr>
          <w:color w:val="89DDFF"/>
          <w:lang w:val="uk-UA"/>
        </w:rPr>
        <w:t xml:space="preserve">= </w:t>
      </w:r>
      <w:proofErr w:type="spellStart"/>
      <w:r>
        <w:rPr>
          <w:i/>
          <w:iCs/>
          <w:color w:val="C792EA"/>
        </w:rPr>
        <w:t>new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Alert</w:t>
      </w:r>
      <w:proofErr w:type="spellEnd"/>
      <w:r w:rsidRPr="0057084B">
        <w:rPr>
          <w:color w:val="89DDFF"/>
          <w:lang w:val="uk-UA"/>
        </w:rPr>
        <w:t>(</w:t>
      </w:r>
      <w:proofErr w:type="spellStart"/>
      <w:r>
        <w:rPr>
          <w:color w:val="FFCB6B"/>
        </w:rPr>
        <w:t>Alert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FFCB6B"/>
        </w:rPr>
        <w:t>AlertType</w:t>
      </w:r>
      <w:proofErr w:type="spellEnd"/>
      <w:r w:rsidRPr="0057084B">
        <w:rPr>
          <w:color w:val="89DDFF"/>
          <w:lang w:val="uk-UA"/>
        </w:rPr>
        <w:t>.</w:t>
      </w:r>
      <w:r>
        <w:rPr>
          <w:i/>
          <w:iCs/>
          <w:color w:val="EEFFFF"/>
        </w:rPr>
        <w:t>WARNING</w:t>
      </w:r>
      <w:r w:rsidRPr="0057084B">
        <w:rPr>
          <w:color w:val="89DDFF"/>
          <w:lang w:val="uk-UA"/>
        </w:rPr>
        <w:t>);</w:t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setTitle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"Практичне завдання №1"</w:t>
      </w:r>
      <w:r w:rsidRPr="0057084B">
        <w:rPr>
          <w:color w:val="89DDFF"/>
          <w:lang w:val="uk-UA"/>
        </w:rPr>
        <w:t>);</w:t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setHeaderText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"Завдання :"</w:t>
      </w:r>
      <w:r w:rsidRPr="0057084B">
        <w:rPr>
          <w:color w:val="89DDFF"/>
          <w:lang w:val="uk-UA"/>
        </w:rPr>
        <w:t>);</w:t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setContentText</w:t>
      </w:r>
      <w:proofErr w:type="spellEnd"/>
      <w:r w:rsidRPr="0057084B">
        <w:rPr>
          <w:color w:val="89DDFF"/>
          <w:lang w:val="uk-UA"/>
        </w:rPr>
        <w:t>(</w:t>
      </w:r>
      <w:proofErr w:type="spellStart"/>
      <w:r>
        <w:rPr>
          <w:color w:val="F78C6C"/>
        </w:rPr>
        <w:t>ex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getMessage</w:t>
      </w:r>
      <w:proofErr w:type="spellEnd"/>
      <w:r w:rsidRPr="0057084B">
        <w:rPr>
          <w:color w:val="89DDFF"/>
          <w:lang w:val="uk-UA"/>
        </w:rPr>
        <w:t>());</w:t>
      </w:r>
      <w:r w:rsidRPr="0057084B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alert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showAndWait</w:t>
      </w:r>
      <w:proofErr w:type="spellEnd"/>
      <w:r w:rsidRPr="0057084B">
        <w:rPr>
          <w:color w:val="89DDFF"/>
          <w:lang w:val="uk-UA"/>
        </w:rPr>
        <w:t>().</w:t>
      </w:r>
      <w:proofErr w:type="spellStart"/>
      <w:r>
        <w:rPr>
          <w:color w:val="82AAFF"/>
        </w:rPr>
        <w:t>ifPresent</w:t>
      </w:r>
      <w:proofErr w:type="spellEnd"/>
      <w:r w:rsidRPr="0057084B">
        <w:rPr>
          <w:color w:val="89DDFF"/>
          <w:lang w:val="uk-UA"/>
        </w:rPr>
        <w:t>(</w:t>
      </w:r>
      <w:proofErr w:type="spellStart"/>
      <w:r>
        <w:rPr>
          <w:color w:val="F78C6C"/>
        </w:rPr>
        <w:t>rs</w:t>
      </w:r>
      <w:proofErr w:type="spellEnd"/>
      <w:r w:rsidRPr="0057084B">
        <w:rPr>
          <w:color w:val="F78C6C"/>
          <w:lang w:val="uk-UA"/>
        </w:rPr>
        <w:t xml:space="preserve"> </w:t>
      </w:r>
      <w:r w:rsidRPr="0057084B">
        <w:rPr>
          <w:color w:val="C3CEE3"/>
          <w:lang w:val="uk-UA"/>
        </w:rPr>
        <w:t xml:space="preserve">-&gt; </w:t>
      </w:r>
      <w:r w:rsidRPr="0057084B">
        <w:rPr>
          <w:color w:val="89DDFF"/>
          <w:lang w:val="uk-UA"/>
        </w:rPr>
        <w:t>{</w:t>
      </w:r>
      <w:r w:rsidRPr="0057084B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if</w:t>
      </w:r>
      <w:proofErr w:type="spellEnd"/>
      <w:r w:rsidRPr="0057084B">
        <w:rPr>
          <w:i/>
          <w:iCs/>
          <w:color w:val="C792EA"/>
          <w:lang w:val="uk-UA"/>
        </w:rPr>
        <w:t xml:space="preserve"> </w:t>
      </w:r>
      <w:r w:rsidRPr="0057084B">
        <w:rPr>
          <w:color w:val="89DDFF"/>
          <w:lang w:val="uk-UA"/>
        </w:rPr>
        <w:t>(</w:t>
      </w:r>
      <w:proofErr w:type="spellStart"/>
      <w:r>
        <w:rPr>
          <w:color w:val="F78C6C"/>
        </w:rPr>
        <w:t>rs</w:t>
      </w:r>
      <w:proofErr w:type="spellEnd"/>
      <w:r w:rsidRPr="0057084B">
        <w:rPr>
          <w:color w:val="F78C6C"/>
          <w:lang w:val="uk-UA"/>
        </w:rPr>
        <w:t xml:space="preserve"> </w:t>
      </w:r>
      <w:r w:rsidRPr="0057084B">
        <w:rPr>
          <w:color w:val="89DDFF"/>
          <w:lang w:val="uk-UA"/>
        </w:rPr>
        <w:t xml:space="preserve">== </w:t>
      </w:r>
      <w:proofErr w:type="spellStart"/>
      <w:r>
        <w:rPr>
          <w:color w:val="FFCB6B"/>
        </w:rPr>
        <w:t>ButtonType</w:t>
      </w:r>
      <w:proofErr w:type="spellEnd"/>
      <w:r w:rsidRPr="0057084B">
        <w:rPr>
          <w:color w:val="89DDFF"/>
          <w:lang w:val="uk-UA"/>
        </w:rPr>
        <w:t>.</w:t>
      </w:r>
      <w:r>
        <w:rPr>
          <w:i/>
          <w:iCs/>
          <w:color w:val="EEFFFF"/>
        </w:rPr>
        <w:t>OK</w:t>
      </w:r>
      <w:r w:rsidRPr="0057084B">
        <w:rPr>
          <w:color w:val="89DDFF"/>
          <w:lang w:val="uk-UA"/>
        </w:rPr>
        <w:t>) {</w:t>
      </w:r>
      <w:r w:rsidRPr="0057084B">
        <w:rPr>
          <w:color w:val="89DDFF"/>
          <w:lang w:val="uk-UA"/>
        </w:rPr>
        <w:br/>
        <w:t xml:space="preserve">                </w:t>
      </w:r>
      <w:proofErr w:type="spellStart"/>
      <w:r>
        <w:rPr>
          <w:color w:val="FFCB6B"/>
        </w:rPr>
        <w:t>System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57084B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57084B">
        <w:rPr>
          <w:color w:val="89DDFF"/>
          <w:lang w:val="uk-UA"/>
        </w:rPr>
        <w:t>(</w:t>
      </w:r>
      <w:r w:rsidRPr="0057084B">
        <w:rPr>
          <w:color w:val="C3E88D"/>
          <w:lang w:val="uk-UA"/>
        </w:rPr>
        <w:t>"</w:t>
      </w:r>
      <w:proofErr w:type="spellStart"/>
      <w:r>
        <w:rPr>
          <w:color w:val="C3E88D"/>
        </w:rPr>
        <w:t>Pressed</w:t>
      </w:r>
      <w:proofErr w:type="spellEnd"/>
      <w:r w:rsidRPr="0057084B">
        <w:rPr>
          <w:color w:val="C3E88D"/>
          <w:lang w:val="uk-UA"/>
        </w:rPr>
        <w:t xml:space="preserve"> </w:t>
      </w:r>
      <w:r>
        <w:rPr>
          <w:color w:val="C3E88D"/>
        </w:rPr>
        <w:t>OK</w:t>
      </w:r>
      <w:r w:rsidRPr="0057084B">
        <w:rPr>
          <w:color w:val="C3E88D"/>
          <w:lang w:val="uk-UA"/>
        </w:rPr>
        <w:t>."</w:t>
      </w:r>
      <w:r w:rsidRPr="0057084B">
        <w:rPr>
          <w:color w:val="89DDFF"/>
          <w:lang w:val="uk-UA"/>
        </w:rPr>
        <w:t>);</w:t>
      </w:r>
      <w:r w:rsidRPr="0057084B">
        <w:rPr>
          <w:color w:val="89DDFF"/>
          <w:lang w:val="uk-UA"/>
        </w:rPr>
        <w:br/>
        <w:t xml:space="preserve">            }</w:t>
      </w:r>
      <w:r w:rsidRPr="0057084B">
        <w:rPr>
          <w:color w:val="89DDFF"/>
          <w:lang w:val="uk-UA"/>
        </w:rPr>
        <w:br/>
        <w:t xml:space="preserve">        });</w:t>
      </w:r>
      <w:r w:rsidRPr="0057084B">
        <w:rPr>
          <w:color w:val="89DDFF"/>
          <w:lang w:val="uk-UA"/>
        </w:rPr>
        <w:br/>
        <w:t xml:space="preserve">    }</w:t>
      </w:r>
      <w:r w:rsidRPr="0057084B">
        <w:rPr>
          <w:color w:val="89DDFF"/>
          <w:lang w:val="uk-UA"/>
        </w:rPr>
        <w:br/>
        <w:t>}</w:t>
      </w:r>
    </w:p>
    <w:p w14:paraId="2F91C952" w14:textId="77777777" w:rsidR="0057084B" w:rsidRPr="0057084B" w:rsidRDefault="0057084B" w:rsidP="00DF365B">
      <w:pPr>
        <w:spacing w:before="120" w:after="120" w:line="360" w:lineRule="auto"/>
        <w:rPr>
          <w:b/>
          <w:sz w:val="28"/>
          <w:szCs w:val="28"/>
          <w:lang w:val="uk-UA"/>
        </w:rPr>
      </w:pPr>
    </w:p>
    <w:p w14:paraId="01DC81A7" w14:textId="414282E0" w:rsidR="0057084B" w:rsidRPr="0057084B" w:rsidRDefault="0057084B" w:rsidP="00DF365B">
      <w:pPr>
        <w:spacing w:before="120" w:after="120" w:line="360" w:lineRule="auto"/>
        <w:rPr>
          <w:b/>
          <w:sz w:val="28"/>
          <w:szCs w:val="28"/>
          <w:lang w:val="uk-UA"/>
        </w:rPr>
      </w:pPr>
    </w:p>
    <w:p w14:paraId="1AD73BBB" w14:textId="495F4D7B" w:rsidR="0057084B" w:rsidRPr="0057084B" w:rsidRDefault="0057084B" w:rsidP="00DF365B">
      <w:pPr>
        <w:spacing w:before="120" w:after="120" w:line="360" w:lineRule="auto"/>
        <w:rPr>
          <w:bCs/>
          <w:sz w:val="28"/>
          <w:szCs w:val="28"/>
          <w:lang w:val="uk-UA"/>
        </w:rPr>
        <w:sectPr w:rsidR="0057084B" w:rsidRPr="0057084B" w:rsidSect="000C2C64">
          <w:headerReference w:type="default" r:id="rId9"/>
          <w:pgSz w:w="11907" w:h="16840" w:code="9"/>
          <w:pgMar w:top="567" w:right="567" w:bottom="567" w:left="1701" w:header="284" w:footer="720" w:gutter="0"/>
          <w:cols w:space="720"/>
        </w:sectPr>
      </w:pPr>
    </w:p>
    <w:p w14:paraId="4C408771" w14:textId="06FC985D" w:rsidR="0057084B" w:rsidRPr="0057084B" w:rsidRDefault="0090664D" w:rsidP="0057084B">
      <w:pPr>
        <w:spacing w:before="120" w:after="120" w:line="360" w:lineRule="auto"/>
        <w:rPr>
          <w:sz w:val="28"/>
          <w:szCs w:val="28"/>
          <w:lang w:val="uk-UA"/>
        </w:rPr>
      </w:pPr>
      <w:r w:rsidRPr="0057084B">
        <w:rPr>
          <w:sz w:val="28"/>
          <w:szCs w:val="28"/>
          <w:lang w:val="uk-UA"/>
        </w:rPr>
        <w:lastRenderedPageBreak/>
        <w:t>Результат :</w:t>
      </w:r>
    </w:p>
    <w:p w14:paraId="193AA010" w14:textId="0AFBC038" w:rsidR="00025EF4" w:rsidRPr="0057084B" w:rsidRDefault="0057084B" w:rsidP="0057084B">
      <w:pPr>
        <w:spacing w:before="120" w:after="120" w:line="360" w:lineRule="auto"/>
        <w:jc w:val="center"/>
        <w:rPr>
          <w:sz w:val="28"/>
          <w:szCs w:val="28"/>
        </w:rPr>
      </w:pPr>
      <w:r w:rsidRPr="0057084B">
        <w:rPr>
          <w:noProof/>
          <w:sz w:val="28"/>
          <w:szCs w:val="28"/>
          <w:lang w:val="uk-UA" w:eastAsia="uk-UA"/>
        </w:rPr>
        <w:drawing>
          <wp:inline distT="0" distB="0" distL="0" distR="0" wp14:anchorId="63602B4C" wp14:editId="7B69EEA7">
            <wp:extent cx="297180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DB43" w14:textId="6E6DA10F" w:rsidR="0057084B" w:rsidRPr="0057084B" w:rsidRDefault="0057084B" w:rsidP="0057084B">
      <w:pPr>
        <w:spacing w:before="120" w:after="120" w:line="360" w:lineRule="auto"/>
        <w:jc w:val="center"/>
        <w:rPr>
          <w:sz w:val="28"/>
          <w:szCs w:val="28"/>
        </w:rPr>
      </w:pPr>
      <w:r w:rsidRPr="0057084B">
        <w:rPr>
          <w:noProof/>
          <w:sz w:val="28"/>
          <w:szCs w:val="28"/>
          <w:lang w:val="uk-UA" w:eastAsia="uk-UA"/>
        </w:rPr>
        <w:drawing>
          <wp:inline distT="0" distB="0" distL="0" distR="0" wp14:anchorId="7EC8AEA3" wp14:editId="73E09C85">
            <wp:extent cx="4524375" cy="36195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3C7C" w14:textId="50DBA3C7" w:rsidR="0094069F" w:rsidRPr="0057084B" w:rsidRDefault="002E6AEE" w:rsidP="0057084B">
      <w:pPr>
        <w:pStyle w:val="a9"/>
        <w:spacing w:before="120" w:after="120" w:line="360" w:lineRule="auto"/>
        <w:ind w:firstLine="0"/>
        <w:jc w:val="both"/>
        <w:rPr>
          <w:noProof/>
          <w:sz w:val="28"/>
          <w:szCs w:val="28"/>
          <w:lang w:val="uk-UA"/>
        </w:rPr>
      </w:pPr>
      <w:r w:rsidRPr="0057084B">
        <w:rPr>
          <w:b/>
          <w:sz w:val="28"/>
          <w:szCs w:val="28"/>
          <w:lang w:val="uk-UA"/>
        </w:rPr>
        <w:t>Висновок</w:t>
      </w:r>
      <w:r w:rsidRPr="0057084B">
        <w:rPr>
          <w:b/>
          <w:sz w:val="28"/>
          <w:szCs w:val="28"/>
        </w:rPr>
        <w:t xml:space="preserve">: </w:t>
      </w:r>
      <w:r w:rsidR="00DF365B" w:rsidRPr="0057084B">
        <w:rPr>
          <w:b/>
          <w:sz w:val="28"/>
          <w:szCs w:val="28"/>
          <w:lang w:val="uk-UA"/>
        </w:rPr>
        <w:t xml:space="preserve"> </w:t>
      </w:r>
      <w:r w:rsidR="00DF365B" w:rsidRPr="0057084B">
        <w:rPr>
          <w:sz w:val="28"/>
          <w:szCs w:val="28"/>
          <w:lang w:val="uk-UA"/>
        </w:rPr>
        <w:t xml:space="preserve">я </w:t>
      </w:r>
      <w:proofErr w:type="spellStart"/>
      <w:r w:rsidR="001D6B55" w:rsidRPr="0057084B">
        <w:rPr>
          <w:sz w:val="28"/>
          <w:szCs w:val="28"/>
        </w:rPr>
        <w:t>вивчити</w:t>
      </w:r>
      <w:proofErr w:type="spellEnd"/>
      <w:r w:rsidR="001D6B55" w:rsidRPr="0057084B">
        <w:rPr>
          <w:sz w:val="28"/>
          <w:szCs w:val="28"/>
        </w:rPr>
        <w:t xml:space="preserve"> </w:t>
      </w:r>
      <w:proofErr w:type="spellStart"/>
      <w:r w:rsidR="0057084B" w:rsidRPr="0057084B">
        <w:rPr>
          <w:sz w:val="28"/>
          <w:szCs w:val="28"/>
        </w:rPr>
        <w:t>особливості</w:t>
      </w:r>
      <w:proofErr w:type="spellEnd"/>
      <w:r w:rsidR="0057084B" w:rsidRPr="0057084B">
        <w:rPr>
          <w:sz w:val="28"/>
          <w:szCs w:val="28"/>
        </w:rPr>
        <w:t xml:space="preserve"> </w:t>
      </w:r>
      <w:proofErr w:type="spellStart"/>
      <w:r w:rsidR="0057084B" w:rsidRPr="0057084B">
        <w:rPr>
          <w:sz w:val="28"/>
          <w:szCs w:val="28"/>
        </w:rPr>
        <w:t>роботи</w:t>
      </w:r>
      <w:proofErr w:type="spellEnd"/>
      <w:r w:rsidR="0057084B" w:rsidRPr="0057084B">
        <w:rPr>
          <w:sz w:val="28"/>
          <w:szCs w:val="28"/>
        </w:rPr>
        <w:t xml:space="preserve"> з </w:t>
      </w:r>
      <w:proofErr w:type="spellStart"/>
      <w:r w:rsidR="0057084B" w:rsidRPr="0057084B">
        <w:rPr>
          <w:sz w:val="28"/>
          <w:szCs w:val="28"/>
        </w:rPr>
        <w:t>інтерфейсами</w:t>
      </w:r>
      <w:proofErr w:type="spellEnd"/>
      <w:r w:rsidR="0057084B" w:rsidRPr="0057084B">
        <w:rPr>
          <w:sz w:val="28"/>
          <w:szCs w:val="28"/>
        </w:rPr>
        <w:t xml:space="preserve"> у </w:t>
      </w:r>
      <w:proofErr w:type="spellStart"/>
      <w:r w:rsidR="0057084B" w:rsidRPr="0057084B">
        <w:rPr>
          <w:sz w:val="28"/>
          <w:szCs w:val="28"/>
        </w:rPr>
        <w:t>JavaFX</w:t>
      </w:r>
      <w:proofErr w:type="spellEnd"/>
      <w:r w:rsidR="0057084B" w:rsidRPr="0057084B">
        <w:rPr>
          <w:sz w:val="28"/>
          <w:szCs w:val="28"/>
        </w:rPr>
        <w:t>.</w:t>
      </w:r>
    </w:p>
    <w:p w14:paraId="57DF6D8F" w14:textId="77777777" w:rsidR="00FF277D" w:rsidRPr="001D6B55" w:rsidRDefault="00FF277D" w:rsidP="00FF277D">
      <w:bookmarkStart w:id="0" w:name="_GoBack"/>
      <w:bookmarkEnd w:id="0"/>
    </w:p>
    <w:sectPr w:rsidR="00FF277D" w:rsidRPr="001D6B55" w:rsidSect="000C2C64">
      <w:headerReference w:type="default" r:id="rId12"/>
      <w:footerReference w:type="default" r:id="rId13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7C8CB" w14:textId="77777777" w:rsidR="00DC4AAA" w:rsidRDefault="00DC4AAA" w:rsidP="000C2C64">
      <w:r>
        <w:separator/>
      </w:r>
    </w:p>
  </w:endnote>
  <w:endnote w:type="continuationSeparator" w:id="0">
    <w:p w14:paraId="3C0158C0" w14:textId="77777777" w:rsidR="00DC4AAA" w:rsidRDefault="00DC4AAA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A36C95" w:rsidRPr="002E30E7" w:rsidRDefault="00A36C95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248A8" w14:textId="77777777" w:rsidR="00DC4AAA" w:rsidRDefault="00DC4AAA" w:rsidP="000C2C64">
      <w:r>
        <w:separator/>
      </w:r>
    </w:p>
  </w:footnote>
  <w:footnote w:type="continuationSeparator" w:id="0">
    <w:p w14:paraId="44FDA900" w14:textId="77777777" w:rsidR="00DC4AAA" w:rsidRDefault="00DC4AAA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63A9" w14:textId="5C071D36" w:rsidR="00B10517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1C6658E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346545" w:rsidRPr="00A800B0" w:rsidRDefault="00346545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1811124D" w:rsidR="00346545" w:rsidRPr="00FE64A9" w:rsidRDefault="0057084B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П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B1012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346545"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="00346545"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8F79A4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="00346545"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346545"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22</w:t>
                            </w:r>
                            <w:r w:rsidR="00346545"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5322F1AD" w:rsidR="00346545" w:rsidRPr="00DF365B" w:rsidRDefault="00DF365B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ка</w:t>
                              </w: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чук Б.С.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346545" w:rsidRPr="00FF47D1" w:rsidRDefault="00FF47D1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FF47D1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346545" w:rsidRPr="00CA4C88" w:rsidRDefault="00346545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A325E1" w14:textId="77777777" w:rsidR="0057084B" w:rsidRDefault="0057084B" w:rsidP="0057084B">
                            <w:pPr>
                              <w:pStyle w:val="1"/>
                              <w:spacing w:before="120" w:after="120" w:line="240" w:lineRule="auto"/>
                            </w:pPr>
                            <w:r>
                              <w:t xml:space="preserve">Графічні </w:t>
                            </w:r>
                          </w:p>
                          <w:p w14:paraId="08F447A5" w14:textId="296EB977" w:rsidR="00346545" w:rsidRPr="003205AB" w:rsidRDefault="0057084B" w:rsidP="0057084B">
                            <w:pPr>
                              <w:pStyle w:val="1"/>
                              <w:spacing w:before="120" w:after="120" w:line="240" w:lineRule="auto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І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нтерфейси користувача в Java.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6241FA5B" w:rsidR="00346545" w:rsidRPr="00A800B0" w:rsidRDefault="0057084B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346545" w:rsidRPr="00212360" w:rsidRDefault="00346545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346545" w:rsidRPr="00A800B0" w:rsidRDefault="00346545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1811124D" w:rsidR="00346545" w:rsidRPr="00FE64A9" w:rsidRDefault="0057084B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П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B1012B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346545"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="00346545"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8F79A4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="00346545"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346545" w:rsidRPr="00FE64A9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22</w:t>
                      </w:r>
                      <w:r w:rsidR="00346545" w:rsidRPr="00FE64A9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5322F1AD" w:rsidR="00346545" w:rsidRPr="00DF365B" w:rsidRDefault="00DF365B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ка</w:t>
                        </w: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чук Б.С.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346545" w:rsidRPr="00FF47D1" w:rsidRDefault="00FF47D1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FF47D1">
                          <w:rPr>
                            <w:sz w:val="18"/>
                            <w:szCs w:val="18"/>
                            <w:lang w:val="uk-UA"/>
                          </w:rPr>
                          <w:t>Артеменко О.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346545" w:rsidRPr="00CA4C88" w:rsidRDefault="00346545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346545" w:rsidRPr="00212360" w:rsidRDefault="00346545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346545" w:rsidRPr="00CA4C88" w:rsidRDefault="00346545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346545" w:rsidRPr="00212360" w:rsidRDefault="00346545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346545" w:rsidRPr="00CA4C88" w:rsidRDefault="00346545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346545" w:rsidRPr="00212360" w:rsidRDefault="00346545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4975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41A325E1" w14:textId="77777777" w:rsidR="0057084B" w:rsidRDefault="0057084B" w:rsidP="0057084B">
                      <w:pPr>
                        <w:pStyle w:val="1"/>
                        <w:spacing w:before="120" w:after="120" w:line="240" w:lineRule="auto"/>
                      </w:pPr>
                      <w:r>
                        <w:t xml:space="preserve">Графічні </w:t>
                      </w:r>
                    </w:p>
                    <w:p w14:paraId="08F447A5" w14:textId="296EB977" w:rsidR="00346545" w:rsidRPr="003205AB" w:rsidRDefault="0057084B" w:rsidP="0057084B">
                      <w:pPr>
                        <w:pStyle w:val="1"/>
                        <w:spacing w:before="120" w:after="120" w:line="240" w:lineRule="auto"/>
                      </w:pPr>
                      <w:r>
                        <w:rPr>
                          <w:sz w:val="28"/>
                          <w:szCs w:val="28"/>
                        </w:rPr>
                        <w:t>І</w:t>
                      </w:r>
                      <w:r>
                        <w:rPr>
                          <w:sz w:val="28"/>
                          <w:szCs w:val="28"/>
                        </w:rPr>
                        <w:t>нтерфейси користувача в Java.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6241FA5B" w:rsidR="00346545" w:rsidRPr="00A800B0" w:rsidRDefault="0057084B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2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346545" w:rsidRPr="00212360" w:rsidRDefault="00346545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346545" w:rsidRDefault="003465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A36C95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391CEFA0" w:rsidR="00A36C95" w:rsidRPr="00136BF7" w:rsidRDefault="00A36C95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57084B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2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749FDEF6" w:rsidR="00A36C95" w:rsidRPr="00FE64A9" w:rsidRDefault="0057084B" w:rsidP="0012683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П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01</w:t>
                            </w:r>
                            <w:r w:rsidR="00A36C95"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="00A36C95"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AC780F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="00A36C95"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A36C95"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22</w:t>
                            </w:r>
                            <w:r w:rsidR="00EC7016">
                              <w:rPr>
                                <w:sz w:val="28"/>
                                <w:szCs w:val="28"/>
                              </w:rPr>
                              <w:t>.2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391CEFA0" w:rsidR="00A36C95" w:rsidRPr="00136BF7" w:rsidRDefault="00A36C95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57084B">
                        <w:rPr>
                          <w:rFonts w:ascii="Calibri" w:hAnsi="Calibri"/>
                          <w:noProof/>
                          <w:lang w:val="en-US"/>
                        </w:rPr>
                        <w:t>2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749FDEF6" w:rsidR="00A36C95" w:rsidRPr="00FE64A9" w:rsidRDefault="0057084B" w:rsidP="00126830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П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01</w:t>
                      </w:r>
                      <w:r w:rsidR="00A36C95"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="00A36C95"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AC780F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="00A36C95"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A36C95" w:rsidRPr="00FE64A9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22</w:t>
                      </w:r>
                      <w:r w:rsidR="00EC7016">
                        <w:rPr>
                          <w:sz w:val="28"/>
                          <w:szCs w:val="28"/>
                        </w:rPr>
                        <w:t>.2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4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5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6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13"/>
  </w:num>
  <w:num w:numId="5">
    <w:abstractNumId w:val="15"/>
  </w:num>
  <w:num w:numId="6">
    <w:abstractNumId w:val="16"/>
  </w:num>
  <w:num w:numId="7">
    <w:abstractNumId w:val="10"/>
  </w:num>
  <w:num w:numId="8">
    <w:abstractNumId w:val="20"/>
  </w:num>
  <w:num w:numId="9">
    <w:abstractNumId w:val="7"/>
  </w:num>
  <w:num w:numId="10">
    <w:abstractNumId w:val="9"/>
  </w:num>
  <w:num w:numId="11">
    <w:abstractNumId w:val="21"/>
  </w:num>
  <w:num w:numId="12">
    <w:abstractNumId w:val="17"/>
  </w:num>
  <w:num w:numId="13">
    <w:abstractNumId w:val="2"/>
  </w:num>
  <w:num w:numId="14">
    <w:abstractNumId w:val="18"/>
  </w:num>
  <w:num w:numId="15">
    <w:abstractNumId w:val="12"/>
  </w:num>
  <w:num w:numId="16">
    <w:abstractNumId w:val="3"/>
  </w:num>
  <w:num w:numId="17">
    <w:abstractNumId w:val="22"/>
  </w:num>
  <w:num w:numId="18">
    <w:abstractNumId w:val="14"/>
  </w:num>
  <w:num w:numId="19">
    <w:abstractNumId w:val="11"/>
  </w:num>
  <w:num w:numId="20">
    <w:abstractNumId w:val="8"/>
  </w:num>
  <w:num w:numId="21">
    <w:abstractNumId w:val="4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D6B55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7084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A00DA"/>
    <w:rsid w:val="00CA4C88"/>
    <w:rsid w:val="00CC3C61"/>
    <w:rsid w:val="00CD1F70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C4AAA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C7016"/>
    <w:rsid w:val="00ED742E"/>
    <w:rsid w:val="00EF1B67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84B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100user15/Java/tree/master/%D0%9F%D1%80%D0%B0%D0%BA%D1%82%D0%B8%D1%87%D0%BD%D0%B5%20%D0%B7%D0%B0%D0%B2%D0%B4%D0%B0%D0%BD%D0%BD%D1%8F%20%E2%84%96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E67F4-7FB7-45B7-A2DA-5269B233A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200</TotalTime>
  <Pages>1</Pages>
  <Words>1405</Words>
  <Characters>801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Богдан Ткачук</cp:lastModifiedBy>
  <cp:revision>42</cp:revision>
  <cp:lastPrinted>2016-12-23T10:35:00Z</cp:lastPrinted>
  <dcterms:created xsi:type="dcterms:W3CDTF">2020-10-26T15:20:00Z</dcterms:created>
  <dcterms:modified xsi:type="dcterms:W3CDTF">2021-06-11T09:20:00Z</dcterms:modified>
</cp:coreProperties>
</file>