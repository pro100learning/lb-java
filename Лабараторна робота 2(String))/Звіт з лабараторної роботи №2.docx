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5744CF1" w14:textId="4CE5013E" w:rsidR="00BC0C18" w:rsidRDefault="0089124D" w:rsidP="00DF365B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color w:val="000000"/>
          <w:sz w:val="28"/>
          <w:szCs w:val="28"/>
          <w:lang w:val="uk-UA"/>
        </w:rPr>
        <w:t>Мета:</w:t>
      </w:r>
      <w:r w:rsidR="00B10517">
        <w:rPr>
          <w:color w:val="000000"/>
          <w:sz w:val="28"/>
          <w:szCs w:val="28"/>
          <w:lang w:val="uk-UA"/>
        </w:rPr>
        <w:t xml:space="preserve"> </w:t>
      </w:r>
      <w:proofErr w:type="spellStart"/>
      <w:r w:rsidR="007E3718">
        <w:rPr>
          <w:sz w:val="28"/>
          <w:szCs w:val="28"/>
        </w:rPr>
        <w:t>в</w:t>
      </w:r>
      <w:r w:rsidR="00BC0C18" w:rsidRPr="00BC0C18">
        <w:rPr>
          <w:sz w:val="28"/>
          <w:szCs w:val="28"/>
        </w:rPr>
        <w:t>ивчити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особливості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обробки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розгалужень</w:t>
      </w:r>
      <w:proofErr w:type="spellEnd"/>
      <w:r w:rsidR="00BC0C18" w:rsidRPr="00BC0C18">
        <w:rPr>
          <w:sz w:val="28"/>
          <w:szCs w:val="28"/>
        </w:rPr>
        <w:t xml:space="preserve">, </w:t>
      </w:r>
      <w:proofErr w:type="spellStart"/>
      <w:r w:rsidR="00BC0C18" w:rsidRPr="00BC0C18">
        <w:rPr>
          <w:sz w:val="28"/>
          <w:szCs w:val="28"/>
        </w:rPr>
        <w:t>циклів</w:t>
      </w:r>
      <w:proofErr w:type="spellEnd"/>
      <w:r w:rsidR="00BC0C18" w:rsidRPr="00BC0C18">
        <w:rPr>
          <w:sz w:val="28"/>
          <w:szCs w:val="28"/>
        </w:rPr>
        <w:t xml:space="preserve"> та </w:t>
      </w:r>
      <w:proofErr w:type="spellStart"/>
      <w:r w:rsidR="00BC0C18" w:rsidRPr="00BC0C18">
        <w:rPr>
          <w:sz w:val="28"/>
          <w:szCs w:val="28"/>
        </w:rPr>
        <w:t>масивів</w:t>
      </w:r>
      <w:proofErr w:type="spellEnd"/>
      <w:r w:rsidR="00BC0C18" w:rsidRPr="00BC0C18">
        <w:rPr>
          <w:sz w:val="28"/>
          <w:szCs w:val="28"/>
        </w:rPr>
        <w:t xml:space="preserve"> </w:t>
      </w:r>
      <w:proofErr w:type="spellStart"/>
      <w:r w:rsidR="00BC0C18" w:rsidRPr="00BC0C18">
        <w:rPr>
          <w:sz w:val="28"/>
          <w:szCs w:val="28"/>
        </w:rPr>
        <w:t>засобами</w:t>
      </w:r>
      <w:proofErr w:type="spellEnd"/>
      <w:r w:rsidR="00BC0C18" w:rsidRPr="00BC0C18">
        <w:rPr>
          <w:sz w:val="28"/>
          <w:szCs w:val="28"/>
        </w:rPr>
        <w:t xml:space="preserve"> ООП.</w:t>
      </w:r>
    </w:p>
    <w:p w14:paraId="5E87A38A" w14:textId="66D2FB0F" w:rsidR="000C2C64" w:rsidRDefault="0089124D" w:rsidP="00DF365B">
      <w:pPr>
        <w:pStyle w:val="a9"/>
        <w:spacing w:before="120" w:after="120" w:line="360" w:lineRule="auto"/>
        <w:jc w:val="both"/>
        <w:rPr>
          <w:color w:val="000000"/>
          <w:sz w:val="28"/>
          <w:szCs w:val="28"/>
          <w:lang w:val="uk-UA"/>
        </w:rPr>
      </w:pPr>
      <w:r>
        <w:rPr>
          <w:b/>
          <w:color w:val="000000"/>
          <w:sz w:val="28"/>
          <w:szCs w:val="28"/>
          <w:lang w:val="uk-UA"/>
        </w:rPr>
        <w:t>Обладнання:</w:t>
      </w:r>
      <w:r>
        <w:rPr>
          <w:color w:val="000000"/>
          <w:sz w:val="28"/>
          <w:szCs w:val="28"/>
          <w:lang w:val="uk-UA"/>
        </w:rPr>
        <w:t xml:space="preserve"> ПК, програмне забезпечення</w:t>
      </w:r>
      <w:r w:rsidR="00B10517">
        <w:rPr>
          <w:color w:val="000000"/>
          <w:sz w:val="28"/>
          <w:szCs w:val="27"/>
          <w:lang w:val="uk-UA"/>
        </w:rPr>
        <w:t xml:space="preserve"> </w:t>
      </w:r>
      <w:proofErr w:type="spellStart"/>
      <w:r w:rsidR="00BC0C18">
        <w:rPr>
          <w:color w:val="000000"/>
          <w:sz w:val="28"/>
          <w:szCs w:val="27"/>
          <w:lang w:val="en-US"/>
        </w:rPr>
        <w:t>Intellij</w:t>
      </w:r>
      <w:proofErr w:type="spellEnd"/>
      <w:r w:rsidR="00BC0C18" w:rsidRPr="00BC0C18">
        <w:rPr>
          <w:color w:val="000000"/>
          <w:sz w:val="28"/>
          <w:szCs w:val="27"/>
        </w:rPr>
        <w:t xml:space="preserve"> </w:t>
      </w:r>
      <w:r w:rsidR="00BC0C18">
        <w:rPr>
          <w:color w:val="000000"/>
          <w:sz w:val="28"/>
          <w:szCs w:val="27"/>
          <w:lang w:val="en-US"/>
        </w:rPr>
        <w:t>IDEA</w:t>
      </w:r>
      <w:r w:rsidR="00F26C3D">
        <w:rPr>
          <w:color w:val="000000"/>
          <w:sz w:val="28"/>
          <w:szCs w:val="28"/>
          <w:lang w:val="uk-UA"/>
        </w:rPr>
        <w:t xml:space="preserve">, </w:t>
      </w:r>
      <w:r>
        <w:rPr>
          <w:color w:val="000000"/>
          <w:sz w:val="28"/>
          <w:szCs w:val="28"/>
          <w:lang w:val="uk-UA"/>
        </w:rPr>
        <w:t>методичні вказівки та завдання до лабораторної роботи.</w:t>
      </w:r>
    </w:p>
    <w:p w14:paraId="1499C1D2" w14:textId="08FD9863" w:rsidR="00F344B5" w:rsidRPr="00DF365B" w:rsidRDefault="00F344B5" w:rsidP="00DF365B">
      <w:pPr>
        <w:spacing w:before="120" w:after="120" w:line="360" w:lineRule="auto"/>
        <w:ind w:left="1"/>
        <w:jc w:val="center"/>
        <w:rPr>
          <w:b/>
          <w:sz w:val="28"/>
          <w:szCs w:val="28"/>
          <w:lang w:val="uk-UA"/>
        </w:rPr>
      </w:pPr>
      <w:r w:rsidRPr="00DF365B">
        <w:rPr>
          <w:b/>
          <w:sz w:val="28"/>
          <w:szCs w:val="28"/>
          <w:lang w:val="uk-UA"/>
        </w:rPr>
        <w:t>Завдання</w:t>
      </w:r>
      <w:r w:rsidR="00F75705" w:rsidRPr="00DF365B">
        <w:rPr>
          <w:b/>
          <w:sz w:val="28"/>
          <w:szCs w:val="28"/>
          <w:lang w:val="uk-UA"/>
        </w:rPr>
        <w:t>.</w:t>
      </w:r>
    </w:p>
    <w:p w14:paraId="6CEABE41" w14:textId="0215CEFD" w:rsidR="002D69F0" w:rsidRPr="002D69F0" w:rsidRDefault="002D69F0" w:rsidP="002D69F0">
      <w:pPr>
        <w:pStyle w:val="Default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</w:rPr>
      </w:pPr>
      <w:r w:rsidRPr="002D69F0">
        <w:rPr>
          <w:sz w:val="28"/>
          <w:szCs w:val="28"/>
        </w:rPr>
        <w:t xml:space="preserve">а) міняє місцями першу і останню літери кожного слова; б) видаляє всі слова, що починаються з малої літери. </w:t>
      </w:r>
    </w:p>
    <w:p w14:paraId="47BE25DB" w14:textId="22F46F5E" w:rsidR="002D69F0" w:rsidRPr="002D69F0" w:rsidRDefault="002D69F0" w:rsidP="002D69F0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>Створіть файл, який містить середній бал успішності студентів вашої групи (кількість студентів групи та їхні середні бали вводяться з клавіатури). Підрахуйте загальний середній бал групи.</w:t>
      </w:r>
    </w:p>
    <w:p w14:paraId="4D56BBEE" w14:textId="77777777" w:rsidR="002D69F0" w:rsidRPr="002D69F0" w:rsidRDefault="002D69F0" w:rsidP="002D69F0">
      <w:pPr>
        <w:pStyle w:val="af0"/>
        <w:numPr>
          <w:ilvl w:val="0"/>
          <w:numId w:val="17"/>
        </w:numPr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 xml:space="preserve">Розв’язати задачу з індивідуального завдання 1(б) при умові, що текстовий рядок імпортується з деякого наперед створеного </w:t>
      </w:r>
      <w:proofErr w:type="spellStart"/>
      <w:r w:rsidRPr="002D69F0">
        <w:rPr>
          <w:sz w:val="28"/>
          <w:szCs w:val="28"/>
          <w:lang w:val="uk-UA"/>
        </w:rPr>
        <w:t>файла</w:t>
      </w:r>
      <w:proofErr w:type="spellEnd"/>
      <w:r w:rsidRPr="002D69F0">
        <w:rPr>
          <w:sz w:val="28"/>
          <w:szCs w:val="28"/>
          <w:lang w:val="uk-UA"/>
        </w:rPr>
        <w:t xml:space="preserve"> </w:t>
      </w:r>
      <w:r w:rsidRPr="002D69F0">
        <w:rPr>
          <w:sz w:val="28"/>
          <w:szCs w:val="28"/>
          <w:lang w:val="en-US"/>
        </w:rPr>
        <w:t>input</w:t>
      </w:r>
      <w:r w:rsidRPr="002D69F0">
        <w:rPr>
          <w:sz w:val="28"/>
          <w:szCs w:val="28"/>
          <w:lang w:val="uk-UA"/>
        </w:rPr>
        <w:t>.</w:t>
      </w:r>
      <w:r w:rsidRPr="002D69F0">
        <w:rPr>
          <w:sz w:val="28"/>
          <w:szCs w:val="28"/>
          <w:lang w:val="en-US"/>
        </w:rPr>
        <w:t>txt</w:t>
      </w:r>
      <w:r w:rsidRPr="002D69F0">
        <w:rPr>
          <w:sz w:val="28"/>
          <w:szCs w:val="28"/>
          <w:lang w:val="uk-UA"/>
        </w:rPr>
        <w:t xml:space="preserve">, а результати роботи програми потрібно записати у новостворений </w:t>
      </w:r>
      <w:r w:rsidRPr="009802B9">
        <w:rPr>
          <w:sz w:val="28"/>
          <w:szCs w:val="28"/>
          <w:lang w:val="uk-UA"/>
        </w:rPr>
        <w:t>під час виконання проекту</w:t>
      </w:r>
      <w:r w:rsidRPr="002D69F0">
        <w:rPr>
          <w:sz w:val="28"/>
          <w:szCs w:val="28"/>
          <w:lang w:val="uk-UA"/>
        </w:rPr>
        <w:t xml:space="preserve"> файл </w:t>
      </w:r>
      <w:proofErr w:type="spellStart"/>
      <w:r w:rsidRPr="002D69F0">
        <w:rPr>
          <w:sz w:val="28"/>
          <w:szCs w:val="28"/>
          <w:lang w:val="uk-UA"/>
        </w:rPr>
        <w:t>output</w:t>
      </w:r>
      <w:proofErr w:type="spellEnd"/>
      <w:r w:rsidRPr="002D69F0">
        <w:rPr>
          <w:sz w:val="28"/>
          <w:szCs w:val="28"/>
          <w:lang w:val="uk-UA"/>
        </w:rPr>
        <w:t>.</w:t>
      </w:r>
      <w:r w:rsidRPr="002D69F0">
        <w:rPr>
          <w:sz w:val="28"/>
          <w:szCs w:val="28"/>
          <w:lang w:val="en-US"/>
        </w:rPr>
        <w:t>txt</w:t>
      </w:r>
      <w:r w:rsidRPr="002D69F0">
        <w:rPr>
          <w:sz w:val="28"/>
          <w:szCs w:val="28"/>
          <w:lang w:val="uk-UA"/>
        </w:rPr>
        <w:t xml:space="preserve">. </w:t>
      </w:r>
    </w:p>
    <w:p w14:paraId="0BDECC71" w14:textId="77777777" w:rsidR="009802B9" w:rsidRDefault="002D69F0" w:rsidP="002D69F0">
      <w:pPr>
        <w:pStyle w:val="af0"/>
        <w:spacing w:before="120" w:after="120" w:line="360" w:lineRule="auto"/>
        <w:ind w:left="357"/>
        <w:jc w:val="both"/>
        <w:rPr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 xml:space="preserve">а) підраховує кількість слів у тексті, які закінчуються на голосну літеру; </w:t>
      </w:r>
    </w:p>
    <w:p w14:paraId="13748403" w14:textId="7C7411E1" w:rsidR="002D69F0" w:rsidRPr="002D69F0" w:rsidRDefault="002D69F0" w:rsidP="002D69F0">
      <w:pPr>
        <w:pStyle w:val="af0"/>
        <w:spacing w:before="120" w:after="120" w:line="360" w:lineRule="auto"/>
        <w:ind w:left="357"/>
        <w:jc w:val="both"/>
        <w:rPr>
          <w:bCs/>
          <w:sz w:val="28"/>
          <w:szCs w:val="28"/>
          <w:lang w:val="uk-UA"/>
        </w:rPr>
      </w:pPr>
      <w:r w:rsidRPr="002D69F0">
        <w:rPr>
          <w:sz w:val="28"/>
          <w:szCs w:val="28"/>
          <w:lang w:val="uk-UA"/>
        </w:rPr>
        <w:t>б) виводить на екран всі слова, довжина яких менша п'яти символів.</w:t>
      </w:r>
    </w:p>
    <w:p w14:paraId="7DF8EC30" w14:textId="74527A06" w:rsidR="0032141E" w:rsidRPr="00DF365B" w:rsidRDefault="00DF365B" w:rsidP="00DF365B">
      <w:pPr>
        <w:spacing w:before="120" w:after="120" w:line="360" w:lineRule="auto"/>
        <w:rPr>
          <w:bCs/>
          <w:sz w:val="28"/>
          <w:szCs w:val="28"/>
        </w:rPr>
        <w:sectPr w:rsidR="0032141E" w:rsidRPr="00DF365B" w:rsidSect="000C2C64">
          <w:headerReference w:type="default" r:id="rId8"/>
          <w:pgSz w:w="11907" w:h="16840" w:code="9"/>
          <w:pgMar w:top="567" w:right="567" w:bottom="567" w:left="1701" w:header="284" w:footer="720" w:gutter="0"/>
          <w:cols w:space="720"/>
        </w:sectPr>
      </w:pPr>
      <w:r>
        <w:rPr>
          <w:b/>
          <w:sz w:val="28"/>
          <w:szCs w:val="28"/>
          <w:lang w:val="uk-UA"/>
        </w:rPr>
        <w:t xml:space="preserve">Код на </w:t>
      </w:r>
      <w:r w:rsidRPr="00DF365B">
        <w:rPr>
          <w:b/>
          <w:sz w:val="28"/>
          <w:szCs w:val="28"/>
          <w:lang w:val="en-US"/>
        </w:rPr>
        <w:t>GitHub</w:t>
      </w:r>
      <w:r w:rsidRPr="00DF365B">
        <w:rPr>
          <w:b/>
          <w:sz w:val="28"/>
          <w:szCs w:val="28"/>
        </w:rPr>
        <w:t xml:space="preserve"> : </w:t>
      </w:r>
      <w:r w:rsidRPr="00DF365B">
        <w:rPr>
          <w:bCs/>
          <w:sz w:val="28"/>
          <w:szCs w:val="28"/>
        </w:rPr>
        <w:t xml:space="preserve"> </w:t>
      </w:r>
      <w:hyperlink r:id="rId9" w:history="1">
        <w:r w:rsidR="002D69F0" w:rsidRPr="002D69F0">
          <w:rPr>
            <w:rStyle w:val="af2"/>
          </w:rPr>
          <w:t>https://github.com/pro100user15/Java/tree/master/Лабарато</w:t>
        </w:r>
        <w:bookmarkStart w:id="0" w:name="_GoBack"/>
        <w:bookmarkEnd w:id="0"/>
        <w:r w:rsidR="002D69F0" w:rsidRPr="002D69F0">
          <w:rPr>
            <w:rStyle w:val="af2"/>
          </w:rPr>
          <w:t>р</w:t>
        </w:r>
        <w:r w:rsidR="002D69F0" w:rsidRPr="002D69F0">
          <w:rPr>
            <w:rStyle w:val="af2"/>
          </w:rPr>
          <w:t>на%20робота%202(String))</w:t>
        </w:r>
      </w:hyperlink>
    </w:p>
    <w:p w14:paraId="010321C6" w14:textId="156C7F1B" w:rsidR="00414165" w:rsidRDefault="00DF365B" w:rsidP="006E4A4E">
      <w:pPr>
        <w:rPr>
          <w:b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>Результат виконання :</w:t>
      </w:r>
    </w:p>
    <w:p w14:paraId="6E6111F9" w14:textId="48A3327E" w:rsidR="00DF365B" w:rsidRDefault="00DF365B" w:rsidP="006E4A4E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37D4E457" w14:textId="3C18ACEA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in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номер місяця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1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&amp;&amp;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switch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"Січень"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"Лютий"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3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"Березень"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4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"Квітень"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"Травень"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6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"Червень"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7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8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"Серпень"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9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"Вересень"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"Жовтень"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"Листопад"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case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: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"Грудень"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break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else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"Введіть місяць народження : 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month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scanner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nextInt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}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true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0D8E2DA" w14:textId="3DFC063B" w:rsidR="0090664D" w:rsidRP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193AA010" w14:textId="1CDD3C5A" w:rsidR="00025EF4" w:rsidRPr="00DF365B" w:rsidRDefault="00DF365B" w:rsidP="0090664D">
      <w:pPr>
        <w:ind w:firstLine="708"/>
        <w:rPr>
          <w:sz w:val="28"/>
          <w:szCs w:val="28"/>
          <w:lang w:val="en-US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  <w:lang w:val="uk-UA" w:eastAsia="uk-UA"/>
        </w:rPr>
        <w:drawing>
          <wp:inline distT="0" distB="0" distL="0" distR="0" wp14:anchorId="0AC6AE3F" wp14:editId="03174AEE">
            <wp:extent cx="2705100" cy="771525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C502" w14:textId="412D8A3B" w:rsid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Код :</w:t>
      </w:r>
    </w:p>
    <w:p w14:paraId="63792C38" w14:textId="77777777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a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 -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b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25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dx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1.25d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i/>
          <w:iCs/>
          <w:color w:val="6F7A86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a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throw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IOException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"На нуль ділити не можна"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0B1CE123" w14:textId="091EC325"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360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tab/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double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y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Math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exp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/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 xml:space="preserve">3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-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12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"x = " 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x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)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 "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\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t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y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= "+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String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i/>
          <w:iCs/>
          <w:color w:val="F9846C"/>
          <w:sz w:val="20"/>
          <w:szCs w:val="20"/>
          <w:lang w:val="uk-UA" w:eastAsia="uk-UA"/>
        </w:rPr>
        <w:t>format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"%.2f"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,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y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dx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while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x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b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0058E975" w14:textId="6B9E1425" w:rsidR="0090664D" w:rsidRDefault="0090664D" w:rsidP="00DF365B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6E6CB83D" w14:textId="593FC058" w:rsidR="00DF365B" w:rsidRPr="00DF365B" w:rsidRDefault="00DF365B" w:rsidP="0090664D">
      <w:pPr>
        <w:ind w:firstLine="708"/>
        <w:rPr>
          <w:sz w:val="28"/>
          <w:szCs w:val="28"/>
          <w:lang w:val="uk-UA"/>
        </w:rPr>
      </w:pPr>
      <w:r w:rsidRPr="00DF365B">
        <w:rPr>
          <w:noProof/>
          <w:lang w:val="uk-UA" w:eastAsia="uk-UA"/>
        </w:rPr>
        <w:t xml:space="preserve"> </w:t>
      </w:r>
      <w:r w:rsidRPr="00DF365B">
        <w:rPr>
          <w:noProof/>
          <w:lang w:val="uk-UA" w:eastAsia="uk-UA"/>
        </w:rPr>
        <w:drawing>
          <wp:inline distT="0" distB="0" distL="0" distR="0" wp14:anchorId="3C52C22C" wp14:editId="4DEFF7A9">
            <wp:extent cx="2495550" cy="1581150"/>
            <wp:effectExtent l="0" t="0" r="0" b="0"/>
            <wp:docPr id="78" name="Рисунок 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58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EB8C18" w14:textId="4266CDEC" w:rsidR="00DF365B" w:rsidRPr="0090664D" w:rsidRDefault="0090664D" w:rsidP="0090664D">
      <w:pPr>
        <w:pStyle w:val="af0"/>
        <w:numPr>
          <w:ilvl w:val="0"/>
          <w:numId w:val="23"/>
        </w:numPr>
        <w:rPr>
          <w:sz w:val="28"/>
          <w:szCs w:val="28"/>
          <w:lang w:val="uk-UA"/>
        </w:rPr>
      </w:pPr>
      <w:r w:rsidRPr="0090664D">
        <w:rPr>
          <w:sz w:val="28"/>
          <w:szCs w:val="28"/>
          <w:lang w:val="uk-UA"/>
        </w:rPr>
        <w:t>Код :</w:t>
      </w:r>
    </w:p>
    <w:p w14:paraId="4AC2303C" w14:textId="54DD4D9D" w:rsid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length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"Сума </w:t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відємних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елементів =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suma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5B7680E3" w14:textId="69460E2F" w:rsidR="0090664D" w:rsidRPr="0090664D" w:rsidRDefault="0090664D" w:rsidP="0090664D">
      <w:pPr>
        <w:pStyle w:val="af0"/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</w:p>
    <w:p w14:paraId="703299E4" w14:textId="77777777" w:rsid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C499945" w14:textId="5FB0B1C0" w:rsidR="0090664D" w:rsidRPr="0090664D" w:rsidRDefault="0090664D" w:rsidP="0090664D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90664D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 </w:t>
      </w:r>
      <w:r w:rsidRPr="0090664D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&lt;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proofErr w:type="spellEnd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){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</w:r>
      <w:proofErr w:type="spellStart"/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System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F78C6C"/>
          <w:sz w:val="20"/>
          <w:szCs w:val="20"/>
          <w:lang w:val="uk-UA" w:eastAsia="uk-UA"/>
        </w:rPr>
        <w:t>out</w:t>
      </w:r>
      <w:r w:rsidRPr="0090664D">
        <w:rPr>
          <w:rFonts w:ascii="Fira Code" w:hAnsi="Fira Code" w:cs="Courier New"/>
          <w:i/>
          <w:iCs/>
          <w:color w:val="FFFFFF"/>
          <w:sz w:val="20"/>
          <w:szCs w:val="20"/>
          <w:lang w:val="uk-UA" w:eastAsia="uk-UA"/>
        </w:rPr>
        <w:t>.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println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"Добуток між мінімальним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+", і максимальним - " +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+" елементом = " + </w:t>
      </w:r>
      <w:r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     </w:t>
      </w:r>
      <w:proofErr w:type="spellStart"/>
      <w:r w:rsidRPr="0090664D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90664D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</w:t>
      </w:r>
      <w:r w:rsidRPr="0090664D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7241FD7B" w14:textId="7850B1CE" w:rsidR="0090664D" w:rsidRDefault="0090664D" w:rsidP="006E4A4E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Результат :</w:t>
      </w:r>
    </w:p>
    <w:p w14:paraId="33D8FCC6" w14:textId="2E5F93D2" w:rsid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1.</w:t>
      </w:r>
      <w:r>
        <w:rPr>
          <w:noProof/>
          <w:lang w:val="uk-UA" w:eastAsia="uk-UA"/>
        </w:rPr>
        <w:drawing>
          <wp:inline distT="0" distB="0" distL="0" distR="0" wp14:anchorId="79472896" wp14:editId="30A5D8B3">
            <wp:extent cx="5694085" cy="1493376"/>
            <wp:effectExtent l="0" t="0" r="1905" b="0"/>
            <wp:docPr id="80" name="Рисунок 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18976" cy="14999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532ED" w14:textId="1B210257" w:rsidR="0090664D" w:rsidRPr="0090664D" w:rsidRDefault="0090664D" w:rsidP="0090664D">
      <w:pPr>
        <w:ind w:left="360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2.</w:t>
      </w:r>
      <w:r w:rsidRPr="0090664D">
        <w:rPr>
          <w:noProof/>
          <w:lang w:val="uk-UA" w:eastAsia="uk-UA"/>
        </w:rPr>
        <w:t xml:space="preserve"> </w:t>
      </w:r>
      <w:r>
        <w:rPr>
          <w:noProof/>
          <w:lang w:val="uk-UA" w:eastAsia="uk-UA"/>
        </w:rPr>
        <w:drawing>
          <wp:inline distT="0" distB="0" distL="0" distR="0" wp14:anchorId="671257C3" wp14:editId="7544F212">
            <wp:extent cx="5705368" cy="1614124"/>
            <wp:effectExtent l="0" t="0" r="0" b="5715"/>
            <wp:docPr id="82" name="Рисунок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7286" cy="163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0E303A" w14:textId="298404AE" w:rsidR="00DF365B" w:rsidRDefault="00DF365B" w:rsidP="00DF365B">
      <w:pPr>
        <w:rPr>
          <w:sz w:val="28"/>
          <w:szCs w:val="28"/>
          <w:lang w:val="uk-UA"/>
        </w:rPr>
      </w:pPr>
      <w:r w:rsidRPr="00DF365B">
        <w:rPr>
          <w:sz w:val="28"/>
          <w:szCs w:val="28"/>
          <w:lang w:val="uk-UA"/>
        </w:rPr>
        <w:t>4)</w:t>
      </w:r>
      <w:r w:rsidR="006E4A4E">
        <w:rPr>
          <w:sz w:val="28"/>
          <w:szCs w:val="28"/>
          <w:lang w:val="uk-UA"/>
        </w:rPr>
        <w:t xml:space="preserve"> Код :</w:t>
      </w:r>
    </w:p>
    <w:p w14:paraId="63C6FB2C" w14:textId="77777777" w:rsid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40BF77"/>
          <w:sz w:val="20"/>
          <w:szCs w:val="20"/>
          <w:lang w:val="uk-UA" w:eastAsia="uk-UA"/>
        </w:rPr>
      </w:pP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[]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new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],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,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=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j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&gt;=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</w:p>
    <w:p w14:paraId="48B453CA" w14:textId="196571AF" w:rsidR="006E4A4E" w:rsidRPr="006E4A4E" w:rsidRDefault="006E4A4E" w:rsidP="006E4A4E">
      <w:pPr>
        <w:shd w:val="clear" w:color="auto" w:fill="20283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ind w:left="708"/>
        <w:rPr>
          <w:rFonts w:ascii="Fira Code" w:hAnsi="Fira Code" w:cs="Courier New"/>
          <w:color w:val="ECECEE"/>
          <w:sz w:val="20"/>
          <w:szCs w:val="20"/>
          <w:lang w:val="uk-UA" w:eastAsia="uk-UA"/>
        </w:rPr>
      </w:pP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lastRenderedPageBreak/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if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j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for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(</w:t>
      </w:r>
      <w:proofErr w:type="spellStart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>int</w:t>
      </w:r>
      <w:proofErr w:type="spellEnd"/>
      <w:r w:rsidRPr="006E4A4E">
        <w:rPr>
          <w:rFonts w:ascii="Fira Code" w:hAnsi="Fira Code" w:cs="Courier New"/>
          <w:i/>
          <w:iCs/>
          <w:color w:val="3D8BEB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r w:rsidRPr="006E4A4E">
        <w:rPr>
          <w:rFonts w:ascii="Fira Code" w:hAnsi="Fira Code" w:cs="Courier New"/>
          <w:color w:val="F9846C"/>
          <w:sz w:val="20"/>
          <w:szCs w:val="20"/>
          <w:lang w:val="uk-UA" w:eastAsia="uk-UA"/>
        </w:rPr>
        <w:t>0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i1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&lt;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n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; 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++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) {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 xml:space="preserve">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*=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mini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*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i1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][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maxi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]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  <w:t xml:space="preserve">    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br/>
        <w:t xml:space="preserve">   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onemas</w:t>
      </w:r>
      <w:proofErr w:type="spellEnd"/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[</w:t>
      </w:r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i</w:t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 xml:space="preserve">] 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 xml:space="preserve">= </w:t>
      </w:r>
      <w:proofErr w:type="spellStart"/>
      <w:r w:rsidRPr="006E4A4E">
        <w:rPr>
          <w:rFonts w:ascii="Fira Code" w:hAnsi="Fira Code" w:cs="Courier New"/>
          <w:color w:val="ECECEE"/>
          <w:sz w:val="20"/>
          <w:szCs w:val="20"/>
          <w:lang w:val="uk-UA" w:eastAsia="uk-UA"/>
        </w:rPr>
        <w:t>dobutok</w:t>
      </w:r>
      <w:proofErr w:type="spellEnd"/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t>;</w:t>
      </w:r>
      <w:r w:rsidRPr="006E4A4E">
        <w:rPr>
          <w:rFonts w:ascii="Fira Code" w:hAnsi="Fira Code" w:cs="Courier New"/>
          <w:color w:val="40BF77"/>
          <w:sz w:val="20"/>
          <w:szCs w:val="20"/>
          <w:lang w:val="uk-UA" w:eastAsia="uk-UA"/>
        </w:rPr>
        <w:br/>
      </w:r>
      <w:r w:rsidRPr="006E4A4E">
        <w:rPr>
          <w:rFonts w:ascii="Fira Code" w:hAnsi="Fira Code" w:cs="Courier New"/>
          <w:color w:val="FFFFFF"/>
          <w:sz w:val="20"/>
          <w:szCs w:val="20"/>
          <w:lang w:val="uk-UA" w:eastAsia="uk-UA"/>
        </w:rPr>
        <w:t>}</w:t>
      </w:r>
    </w:p>
    <w:p w14:paraId="57E296F9" w14:textId="67633B9D" w:rsidR="006E4A4E" w:rsidRDefault="006E4A4E" w:rsidP="006E4A4E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uk-UA"/>
        </w:rPr>
        <w:t>Резульат</w:t>
      </w:r>
      <w:proofErr w:type="spellEnd"/>
      <w:r>
        <w:rPr>
          <w:sz w:val="28"/>
          <w:szCs w:val="28"/>
          <w:lang w:val="uk-UA"/>
        </w:rPr>
        <w:t xml:space="preserve"> :</w:t>
      </w:r>
    </w:p>
    <w:p w14:paraId="64F2DA70" w14:textId="6C15E1B2" w:rsidR="006E4A4E" w:rsidRPr="00DF365B" w:rsidRDefault="006E4A4E" w:rsidP="006E4A4E">
      <w:pPr>
        <w:ind w:firstLine="708"/>
        <w:rPr>
          <w:sz w:val="28"/>
          <w:szCs w:val="28"/>
          <w:lang w:val="uk-UA"/>
        </w:rPr>
      </w:pPr>
      <w:r>
        <w:rPr>
          <w:noProof/>
          <w:lang w:val="uk-UA" w:eastAsia="uk-UA"/>
        </w:rPr>
        <w:drawing>
          <wp:inline distT="0" distB="0" distL="0" distR="0" wp14:anchorId="1E806406" wp14:editId="3E8A057C">
            <wp:extent cx="3162300" cy="2867025"/>
            <wp:effectExtent l="0" t="0" r="0" b="9525"/>
            <wp:docPr id="84" name="Рисунок 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2867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1E0F80" w14:textId="65D3C429" w:rsidR="00820AF2" w:rsidRDefault="002E6AEE" w:rsidP="006E4A4E">
      <w:pPr>
        <w:pStyle w:val="a9"/>
        <w:spacing w:before="120" w:after="120" w:line="360" w:lineRule="auto"/>
        <w:jc w:val="both"/>
        <w:rPr>
          <w:sz w:val="28"/>
          <w:szCs w:val="28"/>
        </w:rPr>
      </w:pPr>
      <w:r>
        <w:rPr>
          <w:b/>
          <w:sz w:val="28"/>
          <w:szCs w:val="28"/>
          <w:lang w:val="uk-UA"/>
        </w:rPr>
        <w:t>Висновок</w:t>
      </w:r>
      <w:r w:rsidRPr="00DD5407">
        <w:rPr>
          <w:b/>
          <w:sz w:val="28"/>
          <w:szCs w:val="28"/>
        </w:rPr>
        <w:t xml:space="preserve">: </w:t>
      </w:r>
      <w:r w:rsidR="00DF365B">
        <w:rPr>
          <w:b/>
          <w:sz w:val="28"/>
          <w:szCs w:val="28"/>
          <w:lang w:val="uk-UA"/>
        </w:rPr>
        <w:t xml:space="preserve"> </w:t>
      </w:r>
      <w:r w:rsidR="00DF365B">
        <w:rPr>
          <w:sz w:val="28"/>
          <w:szCs w:val="28"/>
          <w:lang w:val="uk-UA"/>
        </w:rPr>
        <w:t xml:space="preserve">я </w:t>
      </w:r>
      <w:proofErr w:type="spellStart"/>
      <w:r w:rsidR="00DF365B">
        <w:rPr>
          <w:sz w:val="28"/>
          <w:szCs w:val="28"/>
        </w:rPr>
        <w:t>вивчив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особливості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обробки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розгалужень</w:t>
      </w:r>
      <w:proofErr w:type="spellEnd"/>
      <w:r w:rsidR="00DF365B" w:rsidRPr="00BC0C18">
        <w:rPr>
          <w:sz w:val="28"/>
          <w:szCs w:val="28"/>
        </w:rPr>
        <w:t xml:space="preserve">, </w:t>
      </w:r>
      <w:proofErr w:type="spellStart"/>
      <w:r w:rsidR="00DF365B" w:rsidRPr="00BC0C18">
        <w:rPr>
          <w:sz w:val="28"/>
          <w:szCs w:val="28"/>
        </w:rPr>
        <w:t>циклів</w:t>
      </w:r>
      <w:proofErr w:type="spellEnd"/>
      <w:r w:rsidR="00DF365B" w:rsidRPr="00BC0C18">
        <w:rPr>
          <w:sz w:val="28"/>
          <w:szCs w:val="28"/>
        </w:rPr>
        <w:t xml:space="preserve"> та </w:t>
      </w:r>
      <w:proofErr w:type="spellStart"/>
      <w:r w:rsidR="00DF365B" w:rsidRPr="00BC0C18">
        <w:rPr>
          <w:sz w:val="28"/>
          <w:szCs w:val="28"/>
        </w:rPr>
        <w:t>масивів</w:t>
      </w:r>
      <w:proofErr w:type="spellEnd"/>
      <w:r w:rsidR="00DF365B" w:rsidRPr="00BC0C18">
        <w:rPr>
          <w:sz w:val="28"/>
          <w:szCs w:val="28"/>
        </w:rPr>
        <w:t xml:space="preserve"> </w:t>
      </w:r>
      <w:proofErr w:type="spellStart"/>
      <w:r w:rsidR="00DF365B" w:rsidRPr="00BC0C18">
        <w:rPr>
          <w:sz w:val="28"/>
          <w:szCs w:val="28"/>
        </w:rPr>
        <w:t>засобами</w:t>
      </w:r>
      <w:proofErr w:type="spellEnd"/>
      <w:r w:rsidR="00DF365B" w:rsidRPr="00BC0C18">
        <w:rPr>
          <w:sz w:val="28"/>
          <w:szCs w:val="28"/>
        </w:rPr>
        <w:t xml:space="preserve"> ООП.</w:t>
      </w:r>
    </w:p>
    <w:p w14:paraId="189669F1" w14:textId="3E454730" w:rsidR="002E6AEE" w:rsidRPr="00820AF2" w:rsidRDefault="002E6AEE" w:rsidP="002E6AEE">
      <w:pPr>
        <w:spacing w:line="360" w:lineRule="auto"/>
      </w:pPr>
    </w:p>
    <w:p w14:paraId="49594252" w14:textId="77777777" w:rsidR="002E6AEE" w:rsidRPr="002E6AEE" w:rsidRDefault="002E6AEE" w:rsidP="00816854">
      <w:pPr>
        <w:spacing w:line="360" w:lineRule="auto"/>
        <w:ind w:left="435"/>
        <w:jc w:val="center"/>
        <w:rPr>
          <w:bCs/>
          <w:sz w:val="28"/>
          <w:szCs w:val="28"/>
          <w:lang w:val="uk-UA"/>
        </w:rPr>
      </w:pPr>
    </w:p>
    <w:p w14:paraId="6BD14310" w14:textId="77777777" w:rsidR="00816854" w:rsidRPr="002E6AEE" w:rsidRDefault="00816854" w:rsidP="00816854">
      <w:pPr>
        <w:spacing w:line="360" w:lineRule="auto"/>
        <w:ind w:left="435"/>
        <w:rPr>
          <w:bCs/>
          <w:sz w:val="28"/>
          <w:szCs w:val="28"/>
        </w:rPr>
      </w:pPr>
    </w:p>
    <w:p w14:paraId="07E1180B" w14:textId="63F10855" w:rsidR="00ED742E" w:rsidRDefault="00ED742E" w:rsidP="00816854">
      <w:pPr>
        <w:pStyle w:val="af0"/>
        <w:spacing w:line="360" w:lineRule="auto"/>
        <w:rPr>
          <w:bCs/>
          <w:sz w:val="28"/>
          <w:szCs w:val="28"/>
        </w:rPr>
      </w:pPr>
    </w:p>
    <w:p w14:paraId="525F0F1D" w14:textId="77777777" w:rsidR="00ED742E" w:rsidRPr="00ED742E" w:rsidRDefault="00ED742E" w:rsidP="00ED742E">
      <w:pPr>
        <w:pStyle w:val="af0"/>
        <w:spacing w:line="360" w:lineRule="auto"/>
        <w:rPr>
          <w:bCs/>
          <w:sz w:val="28"/>
          <w:szCs w:val="28"/>
        </w:rPr>
      </w:pPr>
    </w:p>
    <w:p w14:paraId="3C3CEAE7" w14:textId="77777777" w:rsidR="00ED742E" w:rsidRPr="00ED742E" w:rsidRDefault="00ED742E" w:rsidP="00ED742E">
      <w:pPr>
        <w:pStyle w:val="af0"/>
        <w:spacing w:line="360" w:lineRule="auto"/>
        <w:rPr>
          <w:b/>
          <w:sz w:val="28"/>
          <w:szCs w:val="28"/>
        </w:rPr>
      </w:pPr>
    </w:p>
    <w:p w14:paraId="5D3A3C7C" w14:textId="65F92999" w:rsidR="0094069F" w:rsidRPr="0094069F" w:rsidRDefault="00D35631" w:rsidP="0094069F">
      <w:pPr>
        <w:spacing w:line="360" w:lineRule="auto"/>
        <w:jc w:val="center"/>
        <w:rPr>
          <w:noProof/>
        </w:rPr>
      </w:pPr>
      <w:r w:rsidRPr="00D35631">
        <w:rPr>
          <w:noProof/>
        </w:rPr>
        <w:t xml:space="preserve"> </w:t>
      </w:r>
    </w:p>
    <w:p w14:paraId="57DF6D8F" w14:textId="77777777" w:rsidR="00FF277D" w:rsidRPr="0074790C" w:rsidRDefault="00FF277D" w:rsidP="00FF277D">
      <w:pPr>
        <w:rPr>
          <w:lang w:val="uk-UA"/>
        </w:rPr>
      </w:pPr>
    </w:p>
    <w:sectPr w:rsidR="00FF277D" w:rsidRPr="0074790C" w:rsidSect="000C2C64">
      <w:headerReference w:type="default" r:id="rId15"/>
      <w:footerReference w:type="default" r:id="rId16"/>
      <w:pgSz w:w="11907" w:h="16840" w:code="9"/>
      <w:pgMar w:top="567" w:right="567" w:bottom="567" w:left="1701" w:header="284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7B25811" w14:textId="77777777" w:rsidR="00F7277B" w:rsidRDefault="00F7277B" w:rsidP="000C2C64">
      <w:r>
        <w:separator/>
      </w:r>
    </w:p>
  </w:endnote>
  <w:endnote w:type="continuationSeparator" w:id="0">
    <w:p w14:paraId="236D17CC" w14:textId="77777777" w:rsidR="00F7277B" w:rsidRDefault="00F7277B" w:rsidP="000C2C6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Journal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Fira Code">
    <w:altName w:val="Times New Roman"/>
    <w:panose1 w:val="00000000000000000000"/>
    <w:charset w:val="00"/>
    <w:family w:val="roman"/>
    <w:notTrueType/>
    <w:pitch w:val="default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A72FCB3" w14:textId="77777777" w:rsidR="00A36C95" w:rsidRPr="002E30E7" w:rsidRDefault="00A36C95" w:rsidP="002E30E7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D6CBEA" w14:textId="77777777" w:rsidR="00F7277B" w:rsidRDefault="00F7277B" w:rsidP="000C2C64">
      <w:r>
        <w:separator/>
      </w:r>
    </w:p>
  </w:footnote>
  <w:footnote w:type="continuationSeparator" w:id="0">
    <w:p w14:paraId="1B20A3A7" w14:textId="77777777" w:rsidR="00F7277B" w:rsidRDefault="00F7277B" w:rsidP="000C2C6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2A163A9" w14:textId="5C071D36" w:rsidR="00B10517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5DFD4370" wp14:editId="01C6658E">
              <wp:simplePos x="0" y="0"/>
              <wp:positionH relativeFrom="column">
                <wp:posOffset>-338535</wp:posOffset>
              </wp:positionH>
              <wp:positionV relativeFrom="paragraph">
                <wp:posOffset>208460</wp:posOffset>
              </wp:positionV>
              <wp:extent cx="6588760" cy="10189210"/>
              <wp:effectExtent l="0" t="0" r="21590" b="21590"/>
              <wp:wrapNone/>
              <wp:docPr id="22" name="Group 1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1134" y="337"/>
                        <a:chExt cx="10376" cy="16046"/>
                      </a:xfrm>
                    </wpg:grpSpPr>
                    <wps:wsp>
                      <wps:cNvPr id="23" name="Rectangle 172"/>
                      <wps:cNvSpPr>
                        <a:spLocks noChangeArrowheads="1"/>
                      </wps:cNvSpPr>
                      <wps:spPr bwMode="auto">
                        <a:xfrm>
                          <a:off x="1134" y="337"/>
                          <a:ext cx="10376" cy="16046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24" name="Line 173"/>
                      <wps:cNvCnPr>
                        <a:cxnSpLocks noChangeShapeType="1"/>
                      </wps:cNvCnPr>
                      <wps:spPr bwMode="auto">
                        <a:xfrm>
                          <a:off x="1649" y="14123"/>
                          <a:ext cx="1" cy="83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5" name="Line 174"/>
                      <wps:cNvCnPr>
                        <a:cxnSpLocks noChangeShapeType="1"/>
                      </wps:cNvCnPr>
                      <wps:spPr bwMode="auto">
                        <a:xfrm>
                          <a:off x="1139" y="1411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6" name="Line 175"/>
                      <wps:cNvCnPr>
                        <a:cxnSpLocks noChangeShapeType="1"/>
                      </wps:cNvCnPr>
                      <wps:spPr bwMode="auto">
                        <a:xfrm>
                          <a:off x="2268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7" name="Line 176"/>
                      <wps:cNvCnPr>
                        <a:cxnSpLocks noChangeShapeType="1"/>
                      </wps:cNvCnPr>
                      <wps:spPr bwMode="auto">
                        <a:xfrm>
                          <a:off x="368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8" name="Line 177"/>
                      <wps:cNvCnPr>
                        <a:cxnSpLocks noChangeShapeType="1"/>
                      </wps:cNvCnPr>
                      <wps:spPr bwMode="auto">
                        <a:xfrm>
                          <a:off x="4536" y="14130"/>
                          <a:ext cx="1" cy="2244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29" name="Line 178"/>
                      <wps:cNvCnPr>
                        <a:cxnSpLocks noChangeShapeType="1"/>
                      </wps:cNvCnPr>
                      <wps:spPr bwMode="auto">
                        <a:xfrm>
                          <a:off x="5103" y="14123"/>
                          <a:ext cx="1" cy="2243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0" name="Line 179"/>
                      <wps:cNvCnPr>
                        <a:cxnSpLocks noChangeShapeType="1"/>
                      </wps:cNvCnPr>
                      <wps:spPr bwMode="auto">
                        <a:xfrm>
                          <a:off x="935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1" name="Line 180"/>
                      <wps:cNvCnPr>
                        <a:cxnSpLocks noChangeShapeType="1"/>
                      </wps:cNvCnPr>
                      <wps:spPr bwMode="auto">
                        <a:xfrm>
                          <a:off x="1139" y="1581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2" name="Line 181"/>
                      <wps:cNvCnPr>
                        <a:cxnSpLocks noChangeShapeType="1"/>
                      </wps:cNvCnPr>
                      <wps:spPr bwMode="auto">
                        <a:xfrm>
                          <a:off x="1139" y="16099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33" name="Rectangle 182"/>
                      <wps:cNvSpPr>
                        <a:spLocks noChangeArrowheads="1"/>
                      </wps:cNvSpPr>
                      <wps:spPr bwMode="auto">
                        <a:xfrm>
                          <a:off x="1162" y="14708"/>
                          <a:ext cx="458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DFC84D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4" name="Rectangle 183"/>
                      <wps:cNvSpPr>
                        <a:spLocks noChangeArrowheads="1"/>
                      </wps:cNvSpPr>
                      <wps:spPr bwMode="auto">
                        <a:xfrm>
                          <a:off x="1679" y="14708"/>
                          <a:ext cx="571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910E60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Лист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5" name="Rectangle 184"/>
                      <wps:cNvSpPr>
                        <a:spLocks noChangeArrowheads="1"/>
                      </wps:cNvSpPr>
                      <wps:spPr bwMode="auto">
                        <a:xfrm>
                          <a:off x="2310" y="14708"/>
                          <a:ext cx="133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737DD53B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6" name="Rectangle 185"/>
                      <wps:cNvSpPr>
                        <a:spLocks noChangeArrowheads="1"/>
                      </wps:cNvSpPr>
                      <wps:spPr bwMode="auto">
                        <a:xfrm>
                          <a:off x="3719" y="14708"/>
                          <a:ext cx="796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B14E4B1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Пі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7" name="Rectangle 186"/>
                      <wps:cNvSpPr>
                        <a:spLocks noChangeArrowheads="1"/>
                      </wps:cNvSpPr>
                      <wps:spPr bwMode="auto">
                        <a:xfrm>
                          <a:off x="4560" y="14708"/>
                          <a:ext cx="519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82AEAFE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8" name="Rectangle 187"/>
                      <wps:cNvSpPr>
                        <a:spLocks noChangeArrowheads="1"/>
                      </wps:cNvSpPr>
                      <wps:spPr bwMode="auto">
                        <a:xfrm>
                          <a:off x="9398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45384AC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39" name="Rectangle 188"/>
                      <wps:cNvSpPr>
                        <a:spLocks noChangeArrowheads="1"/>
                      </wps:cNvSpPr>
                      <wps:spPr bwMode="auto">
                        <a:xfrm>
                          <a:off x="9398" y="15278"/>
                          <a:ext cx="765" cy="24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D2D2E3C" w14:textId="77777777" w:rsidR="00346545" w:rsidRPr="00A800B0" w:rsidRDefault="00346545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 w:rsidRPr="00A800B0">
                              <w:rPr>
                                <w:sz w:val="22"/>
                                <w:szCs w:val="22"/>
                                <w:lang w:val="uk-UA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0" name="Rectangle 189"/>
                      <wps:cNvSpPr>
                        <a:spLocks noChangeArrowheads="1"/>
                      </wps:cNvSpPr>
                      <wps:spPr bwMode="auto">
                        <a:xfrm>
                          <a:off x="5160" y="14362"/>
                          <a:ext cx="6308" cy="38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829C0B" w14:textId="3D376E8C" w:rsidR="00346545" w:rsidRPr="00FE64A9" w:rsidRDefault="00346545" w:rsidP="000C2C64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8F79A4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  <w:lang w:val="uk-UA"/>
                              </w:rPr>
                              <w:t>23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DF365B">
                              <w:rPr>
                                <w:sz w:val="28"/>
                                <w:szCs w:val="28"/>
                              </w:rPr>
                              <w:t>23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41" name="Line 190"/>
                      <wps:cNvCnPr>
                        <a:cxnSpLocks noChangeShapeType="1"/>
                      </wps:cNvCnPr>
                      <wps:spPr bwMode="auto">
                        <a:xfrm>
                          <a:off x="1140" y="14965"/>
                          <a:ext cx="10359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2" name="Line 191"/>
                      <wps:cNvCnPr>
                        <a:cxnSpLocks noChangeShapeType="1"/>
                      </wps:cNvCnPr>
                      <wps:spPr bwMode="auto">
                        <a:xfrm>
                          <a:off x="1147" y="14683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3" name="Line 192"/>
                      <wps:cNvCnPr>
                        <a:cxnSpLocks noChangeShapeType="1"/>
                      </wps:cNvCnPr>
                      <wps:spPr bwMode="auto">
                        <a:xfrm>
                          <a:off x="1139" y="14398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4" name="Line 193"/>
                      <wps:cNvCnPr>
                        <a:cxnSpLocks noChangeShapeType="1"/>
                      </wps:cNvCnPr>
                      <wps:spPr bwMode="auto">
                        <a:xfrm>
                          <a:off x="1139" y="15531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45" name="Line 194"/>
                      <wps:cNvCnPr>
                        <a:cxnSpLocks noChangeShapeType="1"/>
                      </wps:cNvCnPr>
                      <wps:spPr bwMode="auto">
                        <a:xfrm>
                          <a:off x="1139" y="15246"/>
                          <a:ext cx="3954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g:grpSp>
                      <wpg:cNvPr id="46" name="Group 195"/>
                      <wpg:cNvGrpSpPr>
                        <a:grpSpLocks/>
                      </wpg:cNvGrpSpPr>
                      <wpg:grpSpPr bwMode="auto">
                        <a:xfrm>
                          <a:off x="1154" y="1499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47" name="Rectangle 196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2B63CED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sz w:val="18"/>
                                </w:rPr>
                                <w:t>Розро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б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48" name="Rectangle 197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49000D36" w14:textId="5322F1AD" w:rsidR="00346545" w:rsidRPr="00DF365B" w:rsidRDefault="00DF365B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Т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ка</w:t>
                              </w:r>
                              <w:r w:rsidRPr="00DF365B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чук Б.С.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49" name="Group 198"/>
                      <wpg:cNvGrpSpPr>
                        <a:grpSpLocks/>
                      </wpg:cNvGrpSpPr>
                      <wpg:grpSpPr bwMode="auto">
                        <a:xfrm>
                          <a:off x="1154" y="15271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0" name="Rectangle 19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DBB1E4E" w14:textId="77777777" w:rsidR="00346545" w:rsidRDefault="00346545" w:rsidP="000C2C64">
                              <w:pPr>
                                <w:rPr>
                                  <w:rFonts w:ascii="Journal" w:hAnsi="Journal"/>
                                </w:rPr>
                              </w:pP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П</w:t>
                              </w:r>
                              <w:r>
                                <w:rPr>
                                  <w:sz w:val="18"/>
                                </w:rPr>
                                <w:t>ереві</w:t>
                              </w:r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р</w:t>
                              </w:r>
                              <w:proofErr w:type="spellEnd"/>
                              <w:r>
                                <w:rPr>
                                  <w:rFonts w:ascii="Journal" w:hAnsi="Journal"/>
                                  <w:sz w:val="18"/>
                                </w:rPr>
                                <w:t>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1" name="Rectangle 200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1CA56B9" w14:textId="0C7E9D7E" w:rsidR="00346545" w:rsidRPr="00FF47D1" w:rsidRDefault="00FF47D1" w:rsidP="000C2C64">
                              <w:pP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</w:pPr>
                              <w:r w:rsidRPr="00FF47D1"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>Артеменко О.</w:t>
                              </w:r>
                              <w:r>
                                <w:rPr>
                                  <w:sz w:val="18"/>
                                  <w:szCs w:val="18"/>
                                  <w:lang w:val="uk-UA"/>
                                </w:rPr>
                                <w:t xml:space="preserve"> І.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2" name="Group 201"/>
                      <wpg:cNvGrpSpPr>
                        <a:grpSpLocks/>
                      </wpg:cNvGrpSpPr>
                      <wpg:grpSpPr bwMode="auto">
                        <a:xfrm>
                          <a:off x="1154" y="15556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3" name="Rectangle 20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646F0EDB" w14:textId="77777777" w:rsidR="00346545" w:rsidRPr="00CA4C88" w:rsidRDefault="00346545" w:rsidP="000C2C64">
                              <w:pPr>
                                <w:rPr>
                                  <w:sz w:val="20"/>
                                  <w:szCs w:val="20"/>
                                  <w:lang w:val="uk-UA"/>
                                </w:rPr>
                              </w:pPr>
                              <w:r w:rsidRPr="00CA4C88">
                                <w:rPr>
                                  <w:sz w:val="20"/>
                                  <w:szCs w:val="20"/>
                                  <w:lang w:val="uk-UA"/>
                                </w:rPr>
                                <w:t>Оцінка</w:t>
                              </w:r>
                            </w:p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4" name="Rectangle 203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116000E5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5" name="Group 204"/>
                      <wpg:cNvGrpSpPr>
                        <a:grpSpLocks/>
                      </wpg:cNvGrpSpPr>
                      <wpg:grpSpPr bwMode="auto">
                        <a:xfrm>
                          <a:off x="1154" y="15833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6" name="Rectangle 20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7CBC889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57" name="Rectangle 206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2F6DB8D7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g:grpSp>
                      <wpg:cNvPr id="58" name="Group 207"/>
                      <wpg:cNvGrpSpPr>
                        <a:grpSpLocks/>
                      </wpg:cNvGrpSpPr>
                      <wpg:grpSpPr bwMode="auto">
                        <a:xfrm>
                          <a:off x="1154" y="16110"/>
                          <a:ext cx="2491" cy="248"/>
                          <a:chOff x="0" y="0"/>
                          <a:chExt cx="19999" cy="20000"/>
                        </a:xfrm>
                      </wpg:grpSpPr>
                      <wps:wsp>
                        <wps:cNvPr id="59" name="Rectangle 20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8856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31785610" w14:textId="77777777" w:rsidR="00346545" w:rsidRPr="00CA4C88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  <wps:wsp>
                        <wps:cNvPr id="60" name="Rectangle 209"/>
                        <wps:cNvSpPr>
                          <a:spLocks noChangeArrowheads="1"/>
                        </wps:cNvSpPr>
                        <wps:spPr bwMode="auto">
                          <a:xfrm>
                            <a:off x="9281" y="0"/>
                            <a:ext cx="10718" cy="20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ffectLst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31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/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0793D46D" w14:textId="77777777" w:rsidR="00346545" w:rsidRPr="00212360" w:rsidRDefault="00346545" w:rsidP="000C2C64"/>
                          </w:txbxContent>
                        </wps:txbx>
                        <wps:bodyPr rot="0" vert="horz" wrap="square" lIns="12700" tIns="12700" rIns="12700" bIns="12700" anchor="t" anchorCtr="0" upright="1">
                          <a:noAutofit/>
                        </wps:bodyPr>
                      </wps:wsp>
                    </wpg:grpSp>
                    <wps:wsp>
                      <wps:cNvPr id="61" name="Line 210"/>
                      <wps:cNvCnPr>
                        <a:cxnSpLocks noChangeShapeType="1"/>
                      </wps:cNvCnPr>
                      <wps:spPr bwMode="auto">
                        <a:xfrm>
                          <a:off x="8505" y="14970"/>
                          <a:ext cx="1" cy="139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2" name="Rectangle 211"/>
                      <wps:cNvSpPr>
                        <a:spLocks noChangeArrowheads="1"/>
                      </wps:cNvSpPr>
                      <wps:spPr bwMode="auto">
                        <a:xfrm>
                          <a:off x="5174" y="14975"/>
                          <a:ext cx="3264" cy="12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8F447A5" w14:textId="5C9997BD" w:rsidR="00346545" w:rsidRPr="003205AB" w:rsidRDefault="00FF47D1" w:rsidP="003205AB">
                            <w:pPr>
                              <w:pStyle w:val="1"/>
                              <w:spacing w:before="120" w:after="120" w:line="240" w:lineRule="auto"/>
                            </w:pPr>
                            <w:r w:rsidRPr="00FF47D1">
                              <w:t>обробки розгалужень, циклів та масивів засобами ООП.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3" name="Line 212"/>
                      <wps:cNvCnPr>
                        <a:cxnSpLocks noChangeShapeType="1"/>
                      </wps:cNvCnPr>
                      <wps:spPr bwMode="auto">
                        <a:xfrm>
                          <a:off x="8512" y="15249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4" name="Line 213"/>
                      <wps:cNvCnPr>
                        <a:cxnSpLocks noChangeShapeType="1"/>
                      </wps:cNvCnPr>
                      <wps:spPr bwMode="auto">
                        <a:xfrm>
                          <a:off x="8511" y="15532"/>
                          <a:ext cx="2993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5" name="Line 214"/>
                      <wps:cNvCnPr>
                        <a:cxnSpLocks noChangeShapeType="1"/>
                      </wps:cNvCnPr>
                      <wps:spPr bwMode="auto">
                        <a:xfrm>
                          <a:off x="10206" y="14970"/>
                          <a:ext cx="2" cy="556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6" name="Rectangle 215"/>
                      <wps:cNvSpPr>
                        <a:spLocks noChangeArrowheads="1"/>
                      </wps:cNvSpPr>
                      <wps:spPr bwMode="auto">
                        <a:xfrm>
                          <a:off x="8550" y="14985"/>
                          <a:ext cx="765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DDE00C4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Лі</w:t>
                            </w: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т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7" name="Rectangle 216"/>
                      <wps:cNvSpPr>
                        <a:spLocks noChangeArrowheads="1"/>
                      </wps:cNvSpPr>
                      <wps:spPr bwMode="auto">
                        <a:xfrm>
                          <a:off x="10253" y="14985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BC97762" w14:textId="77777777" w:rsidR="00346545" w:rsidRDefault="00346545" w:rsidP="000C2C64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sz w:val="18"/>
                              </w:rPr>
                              <w:t>Акрушів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8" name="Rectangle 217"/>
                      <wps:cNvSpPr>
                        <a:spLocks noChangeArrowheads="1"/>
                      </wps:cNvSpPr>
                      <wps:spPr bwMode="auto">
                        <a:xfrm>
                          <a:off x="10260" y="15270"/>
                          <a:ext cx="1207" cy="24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B1045B" w14:textId="1A68D59F" w:rsidR="00346545" w:rsidRPr="00A800B0" w:rsidRDefault="006E4A4E" w:rsidP="00FE64A9">
                            <w:pPr>
                              <w:jc w:val="center"/>
                              <w:rPr>
                                <w:sz w:val="22"/>
                                <w:szCs w:val="22"/>
                                <w:lang w:val="uk-UA"/>
                              </w:rPr>
                            </w:pPr>
                            <w:r>
                              <w:rPr>
                                <w:sz w:val="22"/>
                                <w:szCs w:val="22"/>
                                <w:lang w:val="uk-UA"/>
                              </w:rPr>
                              <w:t>4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69" name="Line 218"/>
                      <wps:cNvCnPr>
                        <a:cxnSpLocks noChangeShapeType="1"/>
                      </wps:cNvCnPr>
                      <wps:spPr bwMode="auto">
                        <a:xfrm>
                          <a:off x="8789" y="15255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0" name="Line 219"/>
                      <wps:cNvCnPr>
                        <a:cxnSpLocks noChangeShapeType="1"/>
                      </wps:cNvCnPr>
                      <wps:spPr bwMode="auto">
                        <a:xfrm>
                          <a:off x="9072" y="15256"/>
                          <a:ext cx="1" cy="27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1" name="Rectangle 220"/>
                      <wps:cNvSpPr>
                        <a:spLocks noChangeArrowheads="1"/>
                      </wps:cNvSpPr>
                      <wps:spPr bwMode="auto">
                        <a:xfrm>
                          <a:off x="8550" y="15620"/>
                          <a:ext cx="2910" cy="70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51285A5" w14:textId="77777777" w:rsidR="00346545" w:rsidRPr="00212360" w:rsidRDefault="00346545" w:rsidP="000C2C64">
                            <w:pPr>
                              <w:ind w:right="-113"/>
                              <w:jc w:val="center"/>
                            </w:pPr>
                            <w:r w:rsidRPr="00CA4C88">
                              <w:rPr>
                                <w:sz w:val="26"/>
                                <w:szCs w:val="26"/>
                              </w:rPr>
                              <w:t xml:space="preserve">ДВНЗ 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«</w:t>
                            </w:r>
                            <w:r w:rsidRPr="00CA4C88">
                              <w:rPr>
                                <w:sz w:val="26"/>
                                <w:szCs w:val="26"/>
                                <w:lang w:val="uk-UA"/>
                              </w:rPr>
                              <w:t>Чернівецький політехнічний коледж</w:t>
                            </w:r>
                            <w:r>
                              <w:rPr>
                                <w:sz w:val="26"/>
                                <w:szCs w:val="26"/>
                                <w:lang w:val="uk-UA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DFD4370" id="Group 171" o:spid="_x0000_s1026" style="position:absolute;margin-left:-26.65pt;margin-top:16.4pt;width:518.8pt;height:802.3pt;z-index:251658240" coordorigin="1134,337" coordsize="10376,160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">
              <v:rect id="Rectangle 172" o:spid="_x0000_s1027" style="position:absolute;left:1134;top:337;width:10376;height:160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" filled="f" strokeweight="2pt"/>
              <v:line id="Line 173" o:spid="_x0000_s1028" style="position:absolute;visibility:visible;mso-wrap-style:square" from="1649,14123" to="1650,1495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o+M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" strokeweight="2pt"/>
              <v:line id="Line 174" o:spid="_x0000_s1029" style="position:absolute;visibility:visible;mso-wrap-style:square" from="1139,14115" to="11498,141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70a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" strokeweight="2pt"/>
              <v:line id="Line 175" o:spid="_x0000_s1030" style="position:absolute;visibility:visible;mso-wrap-style:square" from="2268,14130" to="2269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Pdj+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" strokeweight="2pt"/>
              <v:line id="Line 176" o:spid="_x0000_s1031" style="position:absolute;visibility:visible;mso-wrap-style:square" from="3686,14130" to="368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" strokeweight="2pt"/>
              <v:line id="Line 177" o:spid="_x0000_s1032" style="position:absolute;visibility:visible;mso-wrap-style:square" from="4536,14130" to="4537,16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" strokeweight="2pt"/>
              <v:line id="Line 178" o:spid="_x0000_s1033" style="position:absolute;visibility:visible;mso-wrap-style:square" from="5103,14123" to="5104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" strokeweight="2pt"/>
              <v:line id="Line 179" o:spid="_x0000_s1034" style="position:absolute;visibility:visible;mso-wrap-style:square" from="9356,14970" to="935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" strokeweight="2pt"/>
              <v:line id="Line 180" o:spid="_x0000_s1035" style="position:absolute;visibility:visible;mso-wrap-style:square" from="1139,15816" to="5093,158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" strokeweight="1pt"/>
              <v:line id="Line 181" o:spid="_x0000_s1036" style="position:absolute;visibility:visible;mso-wrap-style:square" from="1139,16099" to="5093,161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" strokeweight="1pt"/>
              <v:rect id="Rectangle 182" o:spid="_x0000_s1037" style="position:absolute;left:1162;top:14708;width:458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" filled="f" stroked="f" strokeweight=".25pt">
                <v:textbox inset="1pt,1pt,1pt,1pt">
                  <w:txbxContent>
                    <w:p w14:paraId="1DFC84D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3" o:spid="_x0000_s1038" style="position:absolute;left:1679;top:14708;width:571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" filled="f" stroked="f" strokeweight=".25pt">
                <v:textbox inset="1pt,1pt,1pt,1pt">
                  <w:txbxContent>
                    <w:p w14:paraId="00910E60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Лист</w:t>
                      </w:r>
                    </w:p>
                  </w:txbxContent>
                </v:textbox>
              </v:rect>
              <v:rect id="Rectangle 184" o:spid="_x0000_s1039" style="position:absolute;left:2310;top:14708;width:133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q+Hs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eB5Df9f4g+Q2ysAAAD//wMAUEsBAi0AFAAGAAgAAAAhANvh9svuAAAAhQEAABMAAAAAAAAAAAAA&#10;AAAAAAAAAFtDb250ZW50X1R5cGVzXS54bWxQSwECLQAUAAYACAAAACEAWvQsW78AAAAVAQAACwAA&#10;AAAAAAAAAAAAAAAfAQAAX3JlbHMvLnJlbHNQSwECLQAUAAYACAAAACEAyKvh7MMAAADbAAAADwAA&#10;AAAAAAAAAAAAAAAHAgAAZHJzL2Rvd25yZXYueG1sUEsFBgAAAAADAAMAtwAAAPcCAAAAAA==&#10;" filled="f" stroked="f" strokeweight=".25pt">
                <v:textbox inset="1pt,1pt,1pt,1pt">
                  <w:txbxContent>
                    <w:p w14:paraId="737DD53B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85" o:spid="_x0000_s1040" style="position:absolute;left:3719;top:14708;width:796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" filled="f" stroked="f" strokeweight=".25pt">
                <v:textbox inset="1pt,1pt,1pt,1pt">
                  <w:txbxContent>
                    <w:p w14:paraId="2B14E4B1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Пі</w:t>
                      </w:r>
                      <w:r>
                        <w:rPr>
                          <w:rFonts w:ascii="Journal" w:hAnsi="Journal"/>
                          <w:sz w:val="18"/>
                        </w:rPr>
                        <w:t>дпис</w:t>
                      </w:r>
                      <w:proofErr w:type="spellEnd"/>
                    </w:p>
                  </w:txbxContent>
                </v:textbox>
              </v:rect>
              <v:rect id="Rectangle 186" o:spid="_x0000_s1041" style="position:absolute;left:4560;top:14708;width:519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" filled="f" stroked="f" strokeweight=".25pt">
                <v:textbox inset="1pt,1pt,1pt,1pt">
                  <w:txbxContent>
                    <w:p w14:paraId="282AEAFE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87" o:spid="_x0000_s1042" style="position:absolute;left:9398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" filled="f" stroked="f" strokeweight=".25pt">
                <v:textbox inset="1pt,1pt,1pt,1pt">
                  <w:txbxContent>
                    <w:p w14:paraId="545384AC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88" o:spid="_x0000_s1043" style="position:absolute;left:9398;top:15278;width:765;height:24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" filled="f" stroked="f" strokeweight=".25pt">
                <v:textbox inset="1pt,1pt,1pt,1pt">
                  <w:txbxContent>
                    <w:p w14:paraId="0D2D2E3C" w14:textId="77777777" w:rsidR="00346545" w:rsidRPr="00A800B0" w:rsidRDefault="00346545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 w:rsidRPr="00A800B0">
                        <w:rPr>
                          <w:sz w:val="22"/>
                          <w:szCs w:val="22"/>
                          <w:lang w:val="uk-UA"/>
                        </w:rPr>
                        <w:t>1</w:t>
                      </w:r>
                    </w:p>
                  </w:txbxContent>
                </v:textbox>
              </v:rect>
              <v:rect id="Rectangle 189" o:spid="_x0000_s1044" style="position:absolute;left:5160;top:14362;width:6308;height:3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jEJ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7g+&#10;fok/QO5fAAAA//8DAFBLAQItABQABgAIAAAAIQDb4fbL7gAAAIUBAAATAAAAAAAAAAAAAAAAAAAA&#10;AABbQ29udGVudF9UeXBlc10ueG1sUEsBAi0AFAAGAAgAAAAhAFr0LFu/AAAAFQEAAAsAAAAAAAAA&#10;AAAAAAAAHwEAAF9yZWxzLy5yZWxzUEsBAi0AFAAGAAgAAAAhAIDaMQm+AAAA2wAAAA8AAAAAAAAA&#10;AAAAAAAABwIAAGRycy9kb3ducmV2LnhtbFBLBQYAAAAAAwADALcAAADyAgAAAAA=&#10;" filled="f" stroked="f" strokeweight=".25pt">
                <v:textbox inset="1pt,1pt,1pt,1pt">
                  <w:txbxContent>
                    <w:p w14:paraId="2F829C0B" w14:textId="3D376E8C" w:rsidR="00346545" w:rsidRPr="00FE64A9" w:rsidRDefault="00346545" w:rsidP="000C2C64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8F79A4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  <w:lang w:val="uk-UA"/>
                        </w:rPr>
                        <w:t>23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DF365B">
                        <w:rPr>
                          <w:sz w:val="28"/>
                          <w:szCs w:val="28"/>
                        </w:rPr>
                        <w:t>23</w:t>
                      </w:r>
                    </w:p>
                  </w:txbxContent>
                </v:textbox>
              </v:rect>
              <v:line id="Line 190" o:spid="_x0000_s1045" style="position:absolute;visibility:visible;mso-wrap-style:square" from="1140,14965" to="11499,149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C6Uq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" strokeweight="2pt"/>
              <v:line id="Line 191" o:spid="_x0000_s1046" style="position:absolute;visibility:visible;mso-wrap-style:square" from="1147,14683" to="5101,1468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Ttd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" strokeweight="2pt"/>
              <v:line id="Line 192" o:spid="_x0000_s1047" style="position:absolute;visibility:visible;mso-wrap-style:square" from="1139,14398" to="5093,1439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" strokeweight="1pt"/>
              <v:line id="Line 193" o:spid="_x0000_s1048" style="position:absolute;visibility:visible;mso-wrap-style:square" from="1139,15531" to="5093,155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" strokeweight="1pt"/>
              <v:line id="Line 194" o:spid="_x0000_s1049" style="position:absolute;visibility:visible;mso-wrap-style:square" from="1139,15246" to="5093,152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" strokeweight="1pt"/>
              <v:group id="Group 195" o:spid="_x0000_s1050" style="position:absolute;left:1154;top:1499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">
                <v:rect id="Rectangle 196" o:spid="_x0000_s1051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" filled="f" stroked="f" strokeweight=".25pt">
                  <v:textbox inset="1pt,1pt,1pt,1pt">
                    <w:txbxContent>
                      <w:p w14:paraId="32B63CED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sz w:val="18"/>
                          </w:rPr>
                          <w:t>Розро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б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197" o:spid="_x0000_s1052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" filled="f" stroked="f" strokeweight=".25pt">
                  <v:textbox inset="1pt,1pt,1pt,1pt">
                    <w:txbxContent>
                      <w:p w14:paraId="49000D36" w14:textId="5322F1AD" w:rsidR="00346545" w:rsidRPr="00DF365B" w:rsidRDefault="00DF365B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Т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>ка</w:t>
                        </w:r>
                        <w:r w:rsidRPr="00DF365B">
                          <w:rPr>
                            <w:sz w:val="18"/>
                            <w:szCs w:val="18"/>
                            <w:lang w:val="uk-UA"/>
                          </w:rPr>
                          <w:t>чук Б.С.</w:t>
                        </w:r>
                      </w:p>
                    </w:txbxContent>
                  </v:textbox>
                </v:rect>
              </v:group>
              <v:group id="Group 198" o:spid="_x0000_s1053" style="position:absolute;left:1154;top:15271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">
                <v:rect id="Rectangle 199" o:spid="_x0000_s1054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" filled="f" stroked="f" strokeweight=".25pt">
                  <v:textbox inset="1pt,1pt,1pt,1pt">
                    <w:txbxContent>
                      <w:p w14:paraId="1DBB1E4E" w14:textId="77777777" w:rsidR="00346545" w:rsidRDefault="00346545" w:rsidP="000C2C64">
                        <w:pPr>
                          <w:rPr>
                            <w:rFonts w:ascii="Journal" w:hAnsi="Journal"/>
                          </w:rPr>
                        </w:pPr>
                        <w:r>
                          <w:rPr>
                            <w:rFonts w:ascii="Journal" w:hAnsi="Journal"/>
                            <w:sz w:val="18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Journal" w:hAnsi="Journal"/>
                            <w:sz w:val="18"/>
                          </w:rPr>
                          <w:t>П</w:t>
                        </w:r>
                        <w:r>
                          <w:rPr>
                            <w:sz w:val="18"/>
                          </w:rPr>
                          <w:t>ереві</w:t>
                        </w:r>
                        <w:r>
                          <w:rPr>
                            <w:rFonts w:ascii="Journal" w:hAnsi="Journal"/>
                            <w:sz w:val="18"/>
                          </w:rPr>
                          <w:t>р</w:t>
                        </w:r>
                        <w:proofErr w:type="spellEnd"/>
                        <w:r>
                          <w:rPr>
                            <w:rFonts w:ascii="Journal" w:hAnsi="Journal"/>
                            <w:sz w:val="18"/>
                          </w:rPr>
                          <w:t>.</w:t>
                        </w:r>
                      </w:p>
                    </w:txbxContent>
                  </v:textbox>
                </v:rect>
                <v:rect id="Rectangle 200" o:spid="_x0000_s1055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" filled="f" stroked="f" strokeweight=".25pt">
                  <v:textbox inset="1pt,1pt,1pt,1pt">
                    <w:txbxContent>
                      <w:p w14:paraId="71CA56B9" w14:textId="0C7E9D7E" w:rsidR="00346545" w:rsidRPr="00FF47D1" w:rsidRDefault="00FF47D1" w:rsidP="000C2C64">
                        <w:pPr>
                          <w:rPr>
                            <w:sz w:val="18"/>
                            <w:szCs w:val="18"/>
                            <w:lang w:val="uk-UA"/>
                          </w:rPr>
                        </w:pPr>
                        <w:r w:rsidRPr="00FF47D1">
                          <w:rPr>
                            <w:sz w:val="18"/>
                            <w:szCs w:val="18"/>
                            <w:lang w:val="uk-UA"/>
                          </w:rPr>
                          <w:t>Артеменко О.</w:t>
                        </w:r>
                        <w:r>
                          <w:rPr>
                            <w:sz w:val="18"/>
                            <w:szCs w:val="18"/>
                            <w:lang w:val="uk-UA"/>
                          </w:rPr>
                          <w:t xml:space="preserve"> І.</w:t>
                        </w:r>
                      </w:p>
                    </w:txbxContent>
                  </v:textbox>
                </v:rect>
              </v:group>
              <v:group id="Group 201" o:spid="_x0000_s1056" style="position:absolute;left:1154;top:15556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">
                <v:rect id="Rectangle 202" o:spid="_x0000_s1057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" filled="f" stroked="f" strokeweight=".25pt">
                  <v:textbox inset="1pt,1pt,1pt,1pt">
                    <w:txbxContent>
                      <w:p w14:paraId="646F0EDB" w14:textId="77777777" w:rsidR="00346545" w:rsidRPr="00CA4C88" w:rsidRDefault="00346545" w:rsidP="000C2C64">
                        <w:pPr>
                          <w:rPr>
                            <w:sz w:val="20"/>
                            <w:szCs w:val="20"/>
                            <w:lang w:val="uk-UA"/>
                          </w:rPr>
                        </w:pPr>
                        <w:r w:rsidRPr="00CA4C88">
                          <w:rPr>
                            <w:sz w:val="20"/>
                            <w:szCs w:val="20"/>
                            <w:lang w:val="uk-UA"/>
                          </w:rPr>
                          <w:t>Оцінка</w:t>
                        </w:r>
                      </w:p>
                    </w:txbxContent>
                  </v:textbox>
                </v:rect>
                <v:rect id="Rectangle 203" o:spid="_x0000_s1058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" filled="f" stroked="f" strokeweight=".25pt">
                  <v:textbox inset="1pt,1pt,1pt,1pt">
                    <w:txbxContent>
                      <w:p w14:paraId="116000E5" w14:textId="77777777" w:rsidR="00346545" w:rsidRPr="00212360" w:rsidRDefault="00346545" w:rsidP="000C2C64"/>
                    </w:txbxContent>
                  </v:textbox>
                </v:rect>
              </v:group>
              <v:group id="Group 204" o:spid="_x0000_s1059" style="position:absolute;left:1154;top:15833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">
                <v:rect id="Rectangle 205" o:spid="_x0000_s1060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" filled="f" stroked="f" strokeweight=".25pt">
                  <v:textbox inset="1pt,1pt,1pt,1pt">
                    <w:txbxContent>
                      <w:p w14:paraId="7CBC8890" w14:textId="77777777" w:rsidR="00346545" w:rsidRPr="00CA4C88" w:rsidRDefault="00346545" w:rsidP="000C2C64"/>
                    </w:txbxContent>
                  </v:textbox>
                </v:rect>
                <v:rect id="Rectangle 206" o:spid="_x0000_s1061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" filled="f" stroked="f" strokeweight=".25pt">
                  <v:textbox inset="1pt,1pt,1pt,1pt">
                    <w:txbxContent>
                      <w:p w14:paraId="2F6DB8D7" w14:textId="77777777" w:rsidR="00346545" w:rsidRPr="00212360" w:rsidRDefault="00346545" w:rsidP="000C2C64"/>
                    </w:txbxContent>
                  </v:textbox>
                </v:rect>
              </v:group>
              <v:group id="Group 207" o:spid="_x0000_s1062" style="position:absolute;left:1154;top:16110;width:2491;height:248" coordsize="19999,20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">
                <v:rect id="Rectangle 208" o:spid="_x0000_s1063" style="position:absolute;width:8856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" filled="f" stroked="f" strokeweight=".25pt">
                  <v:textbox inset="1pt,1pt,1pt,1pt">
                    <w:txbxContent>
                      <w:p w14:paraId="31785610" w14:textId="77777777" w:rsidR="00346545" w:rsidRPr="00CA4C88" w:rsidRDefault="00346545" w:rsidP="000C2C64"/>
                    </w:txbxContent>
                  </v:textbox>
                </v:rect>
                <v:rect id="Rectangle 209" o:spid="_x0000_s1064" style="position:absolute;left:9281;width:10718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b21p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" filled="f" stroked="f" strokeweight=".25pt">
                  <v:textbox inset="1pt,1pt,1pt,1pt">
                    <w:txbxContent>
                      <w:p w14:paraId="0793D46D" w14:textId="77777777" w:rsidR="00346545" w:rsidRPr="00212360" w:rsidRDefault="00346545" w:rsidP="000C2C64"/>
                    </w:txbxContent>
                  </v:textbox>
                </v:rect>
              </v:group>
              <v:line id="Line 210" o:spid="_x0000_s1065" style="position:absolute;visibility:visible;mso-wrap-style:square" from="8505,14970" to="8506,163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vvlK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" strokeweight="2pt"/>
              <v:rect id="Rectangle 211" o:spid="_x0000_s1066" style="position:absolute;left:5174;top:14975;width:3264;height:129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" filled="f" stroked="f" strokeweight=".25pt">
                <v:textbox inset="1pt,1pt,1pt,1pt">
                  <w:txbxContent>
                    <w:p w14:paraId="08F447A5" w14:textId="5C9997BD" w:rsidR="00346545" w:rsidRPr="003205AB" w:rsidRDefault="00FF47D1" w:rsidP="003205AB">
                      <w:pPr>
                        <w:pStyle w:val="1"/>
                        <w:spacing w:before="120" w:after="120" w:line="240" w:lineRule="auto"/>
                      </w:pPr>
                      <w:r w:rsidRPr="00FF47D1">
                        <w:t>обробки розгалужень, циклів та масивів засобами ООП.</w:t>
                      </w:r>
                    </w:p>
                  </w:txbxContent>
                </v:textbox>
              </v:rect>
              <v:line id="Line 212" o:spid="_x0000_s1067" style="position:absolute;visibility:visible;mso-wrap-style:square" from="8512,15249" to="11505,1525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IMKmvwAAANsAAAAPAAAAZHJzL2Rvd25yZXYueG1sRI/BCsIw&#10;EETvgv8QVvCmqYo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CdIMKmvwAAANsAAAAPAAAAAAAA&#10;AAAAAAAAAAcCAABkcnMvZG93bnJldi54bWxQSwUGAAAAAAMAAwC3AAAA8wIAAAAA&#10;" strokeweight="2pt"/>
              <v:line id="Line 213" o:spid="_x0000_s1068" style="position:absolute;visibility:visible;mso-wrap-style:square" from="8511,15532" to="11504,15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" strokeweight="2pt"/>
              <v:line id="Line 214" o:spid="_x0000_s1069" style="position:absolute;visibility:visible;mso-wrap-style:square" from="10206,14970" to="10208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" strokeweight="2pt"/>
              <v:rect id="Rectangle 215" o:spid="_x0000_s1070" style="position:absolute;left:8550;top:14985;width:765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" filled="f" stroked="f" strokeweight=".25pt">
                <v:textbox inset="1pt,1pt,1pt,1pt">
                  <w:txbxContent>
                    <w:p w14:paraId="5DDE00C4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Лі</w:t>
                      </w:r>
                      <w:r>
                        <w:rPr>
                          <w:rFonts w:ascii="Journal" w:hAnsi="Journal"/>
                          <w:sz w:val="18"/>
                        </w:rPr>
                        <w:t>т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216" o:spid="_x0000_s1071" style="position:absolute;left:10253;top:14985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" filled="f" stroked="f" strokeweight=".25pt">
                <v:textbox inset="1pt,1pt,1pt,1pt">
                  <w:txbxContent>
                    <w:p w14:paraId="5BC97762" w14:textId="77777777" w:rsidR="00346545" w:rsidRDefault="00346545" w:rsidP="000C2C64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sz w:val="18"/>
                        </w:rPr>
                        <w:t>Акрушів</w:t>
                      </w:r>
                      <w:proofErr w:type="spellEnd"/>
                    </w:p>
                  </w:txbxContent>
                </v:textbox>
              </v:rect>
              <v:rect id="Rectangle 217" o:spid="_x0000_s1072" style="position:absolute;left:10260;top:15270;width:1207;height:24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" filled="f" stroked="f" strokeweight=".25pt">
                <v:textbox inset="1pt,1pt,1pt,1pt">
                  <w:txbxContent>
                    <w:p w14:paraId="25B1045B" w14:textId="1A68D59F" w:rsidR="00346545" w:rsidRPr="00A800B0" w:rsidRDefault="006E4A4E" w:rsidP="00FE64A9">
                      <w:pPr>
                        <w:jc w:val="center"/>
                        <w:rPr>
                          <w:sz w:val="22"/>
                          <w:szCs w:val="22"/>
                          <w:lang w:val="uk-UA"/>
                        </w:rPr>
                      </w:pPr>
                      <w:r>
                        <w:rPr>
                          <w:sz w:val="22"/>
                          <w:szCs w:val="22"/>
                          <w:lang w:val="uk-UA"/>
                        </w:rPr>
                        <w:t>4</w:t>
                      </w:r>
                    </w:p>
                  </w:txbxContent>
                </v:textbox>
              </v:rect>
              <v:line id="Line 218" o:spid="_x0000_s1073" style="position:absolute;visibility:visible;mso-wrap-style:square" from="8789,15255" to="8790,155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" strokeweight="1pt"/>
              <v:line id="Line 219" o:spid="_x0000_s1074" style="position:absolute;visibility:visible;mso-wrap-style:square" from="9072,15256" to="9073,1552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" strokeweight="1pt"/>
              <v:rect id="Rectangle 220" o:spid="_x0000_s1075" style="position:absolute;left:8550;top:15620;width:2910;height:7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" filled="f" stroked="f" strokeweight=".25pt">
                <v:textbox inset="1pt,1pt,1pt,1pt">
                  <w:txbxContent>
                    <w:p w14:paraId="251285A5" w14:textId="77777777" w:rsidR="00346545" w:rsidRPr="00212360" w:rsidRDefault="00346545" w:rsidP="000C2C64">
                      <w:pPr>
                        <w:ind w:right="-113"/>
                        <w:jc w:val="center"/>
                      </w:pPr>
                      <w:r w:rsidRPr="00CA4C88">
                        <w:rPr>
                          <w:sz w:val="26"/>
                          <w:szCs w:val="26"/>
                        </w:rPr>
                        <w:t xml:space="preserve">ДВНЗ 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«</w:t>
                      </w:r>
                      <w:r w:rsidRPr="00CA4C88">
                        <w:rPr>
                          <w:sz w:val="26"/>
                          <w:szCs w:val="26"/>
                          <w:lang w:val="uk-UA"/>
                        </w:rPr>
                        <w:t>Чернівецький політехнічний коледж</w:t>
                      </w:r>
                      <w:r>
                        <w:rPr>
                          <w:sz w:val="26"/>
                          <w:szCs w:val="26"/>
                          <w:lang w:val="uk-UA"/>
                        </w:rPr>
                        <w:t>»</w:t>
                      </w:r>
                    </w:p>
                  </w:txbxContent>
                </v:textbox>
              </v:rect>
            </v:group>
          </w:pict>
        </mc:Fallback>
      </mc:AlternateContent>
    </w:r>
  </w:p>
  <w:p w14:paraId="34793B63" w14:textId="77777777" w:rsidR="00346545" w:rsidRDefault="00346545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8741C33" w14:textId="5ACDD5C4" w:rsidR="00A36C95" w:rsidRDefault="009962A1">
    <w:pPr>
      <w:pStyle w:val="a3"/>
    </w:pPr>
    <w:r>
      <w:rPr>
        <w:noProof/>
        <w:lang w:eastAsia="uk-UA"/>
      </w:rPr>
      <mc:AlternateContent>
        <mc:Choice Requires="wpg">
          <w:drawing>
            <wp:anchor distT="0" distB="0" distL="114300" distR="114300" simplePos="0" relativeHeight="251657216" behindDoc="0" locked="1" layoutInCell="0" allowOverlap="1" wp14:anchorId="5810F7BA" wp14:editId="67CA6692">
              <wp:simplePos x="0" y="0"/>
              <wp:positionH relativeFrom="page">
                <wp:posOffset>713740</wp:posOffset>
              </wp:positionH>
              <wp:positionV relativeFrom="page">
                <wp:posOffset>252095</wp:posOffset>
              </wp:positionV>
              <wp:extent cx="6588760" cy="10189210"/>
              <wp:effectExtent l="0" t="0" r="0" b="0"/>
              <wp:wrapNone/>
              <wp:docPr id="2" name="Group 1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588760" cy="10189210"/>
                        <a:chOff x="0" y="0"/>
                        <a:chExt cx="20000" cy="20000"/>
                      </a:xfrm>
                    </wpg:grpSpPr>
                    <wps:wsp>
                      <wps:cNvPr id="3" name="Rectangle 152"/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000" cy="20000"/>
                        </a:xfrm>
                        <a:prstGeom prst="rect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wps:wsp>
                      <wps:cNvPr id="4" name="Line 153"/>
                      <wps:cNvCnPr>
                        <a:cxnSpLocks noChangeShapeType="1"/>
                      </wps:cNvCnPr>
                      <wps:spPr bwMode="auto">
                        <a:xfrm>
                          <a:off x="1093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5" name="Line 154"/>
                      <wps:cNvCnPr>
                        <a:cxnSpLocks noChangeShapeType="1"/>
                      </wps:cNvCnPr>
                      <wps:spPr bwMode="auto">
                        <a:xfrm>
                          <a:off x="10" y="18941"/>
                          <a:ext cx="19967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6" name="Line 155"/>
                      <wps:cNvCnPr>
                        <a:cxnSpLocks noChangeShapeType="1"/>
                      </wps:cNvCnPr>
                      <wps:spPr bwMode="auto">
                        <a:xfrm>
                          <a:off x="2186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7" name="Line 156"/>
                      <wps:cNvCnPr>
                        <a:cxnSpLocks noChangeShapeType="1"/>
                      </wps:cNvCnPr>
                      <wps:spPr bwMode="auto">
                        <a:xfrm>
                          <a:off x="4919" y="18949"/>
                          <a:ext cx="2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8" name="Line 157"/>
                      <wps:cNvCnPr>
                        <a:cxnSpLocks noChangeShapeType="1"/>
                      </wps:cNvCnPr>
                      <wps:spPr bwMode="auto">
                        <a:xfrm>
                          <a:off x="6557" y="1895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9" name="Line 158"/>
                      <wps:cNvCnPr>
                        <a:cxnSpLocks noChangeShapeType="1"/>
                      </wps:cNvCnPr>
                      <wps:spPr bwMode="auto">
                        <a:xfrm>
                          <a:off x="7650" y="18949"/>
                          <a:ext cx="2" cy="103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0" name="Line 159"/>
                      <wps:cNvCnPr>
                        <a:cxnSpLocks noChangeShapeType="1"/>
                      </wps:cNvCnPr>
                      <wps:spPr bwMode="auto">
                        <a:xfrm>
                          <a:off x="18905" y="18949"/>
                          <a:ext cx="4" cy="104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1" name="Line 160"/>
                      <wps:cNvCnPr>
                        <a:cxnSpLocks noChangeShapeType="1"/>
                      </wps:cNvCnPr>
                      <wps:spPr bwMode="auto">
                        <a:xfrm>
                          <a:off x="10" y="19293"/>
                          <a:ext cx="7621" cy="2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2" name="Line 161"/>
                      <wps:cNvCnPr>
                        <a:cxnSpLocks noChangeShapeType="1"/>
                      </wps:cNvCnPr>
                      <wps:spPr bwMode="auto">
                        <a:xfrm>
                          <a:off x="10" y="19646"/>
                          <a:ext cx="7621" cy="1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3" name="Line 162"/>
                      <wps:cNvCnPr>
                        <a:cxnSpLocks noChangeShapeType="1"/>
                      </wps:cNvCnPr>
                      <wps:spPr bwMode="auto">
                        <a:xfrm>
                          <a:off x="18919" y="19296"/>
                          <a:ext cx="1071" cy="1"/>
                        </a:xfrm>
                        <a:prstGeom prst="line">
                          <a:avLst/>
                        </a:prstGeom>
                        <a:noFill/>
                        <a:ln w="127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  <wps:wsp>
                      <wps:cNvPr id="14" name="Rectangle 163"/>
                      <wps:cNvSpPr>
                        <a:spLocks noChangeArrowheads="1"/>
                      </wps:cNvSpPr>
                      <wps:spPr bwMode="auto">
                        <a:xfrm>
                          <a:off x="5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A598CA1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Змн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5" name="Rectangle 164"/>
                      <wps:cNvSpPr>
                        <a:spLocks noChangeArrowheads="1"/>
                      </wps:cNvSpPr>
                      <wps:spPr bwMode="auto">
                        <a:xfrm>
                          <a:off x="1139" y="19660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21ECAEB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6" name="Rectangle 165"/>
                      <wps:cNvSpPr>
                        <a:spLocks noChangeArrowheads="1"/>
                      </wps:cNvSpPr>
                      <wps:spPr bwMode="auto">
                        <a:xfrm>
                          <a:off x="2267" y="19660"/>
                          <a:ext cx="2573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567A11A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№ докум.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7" name="Rectangle 166"/>
                      <wps:cNvSpPr>
                        <a:spLocks noChangeArrowheads="1"/>
                      </wps:cNvSpPr>
                      <wps:spPr bwMode="auto">
                        <a:xfrm>
                          <a:off x="4983" y="19660"/>
                          <a:ext cx="1534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E91D757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Підпис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8" name="Rectangle 167"/>
                      <wps:cNvSpPr>
                        <a:spLocks noChangeArrowheads="1"/>
                      </wps:cNvSpPr>
                      <wps:spPr bwMode="auto">
                        <a:xfrm>
                          <a:off x="6604" y="19660"/>
                          <a:ext cx="1000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245D823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Дата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19" name="Rectangle 168"/>
                      <wps:cNvSpPr>
                        <a:spLocks noChangeArrowheads="1"/>
                      </wps:cNvSpPr>
                      <wps:spPr bwMode="auto">
                        <a:xfrm>
                          <a:off x="18949" y="18977"/>
                          <a:ext cx="1001" cy="309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3204AD" w14:textId="77777777" w:rsidR="00A36C95" w:rsidRDefault="00A36C95" w:rsidP="00126830">
                            <w:pPr>
                              <w:jc w:val="center"/>
                              <w:rPr>
                                <w:rFonts w:ascii="Journal" w:hAnsi="Journal"/>
                              </w:rPr>
                            </w:pPr>
                            <w:proofErr w:type="spellStart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Арк</w:t>
                            </w:r>
                            <w:proofErr w:type="spellEnd"/>
                            <w:r>
                              <w:rPr>
                                <w:rFonts w:ascii="Journal" w:hAnsi="Journal"/>
                                <w:sz w:val="18"/>
                              </w:rPr>
                              <w:t>.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0" name="Rectangle 169"/>
                      <wps:cNvSpPr>
                        <a:spLocks noChangeArrowheads="1"/>
                      </wps:cNvSpPr>
                      <wps:spPr bwMode="auto">
                        <a:xfrm>
                          <a:off x="18949" y="19435"/>
                          <a:ext cx="1001" cy="42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F7B9363" w14:textId="4CE96C1D" w:rsidR="00A36C95" w:rsidRPr="00136BF7" w:rsidRDefault="00A36C95" w:rsidP="00126830">
                            <w:pPr>
                              <w:jc w:val="center"/>
                              <w:rPr>
                                <w:rFonts w:ascii="Calibri" w:hAnsi="Calibri"/>
                                <w:lang w:val="en-US"/>
                              </w:rPr>
                            </w:pP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begin"/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instrText>PAGE   \* MERGEFORMAT</w:instrTex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separate"/>
                            </w:r>
                            <w:r w:rsidR="009802B9">
                              <w:rPr>
                                <w:rFonts w:ascii="Calibri" w:hAnsi="Calibri"/>
                                <w:noProof/>
                                <w:lang w:val="en-US"/>
                              </w:rPr>
                              <w:t>4</w:t>
                            </w:r>
                            <w:r w:rsidRPr="001038EC">
                              <w:rPr>
                                <w:rFonts w:ascii="Calibri" w:hAnsi="Calibri"/>
                                <w:lang w:val="en-US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  <wps:wsp>
                      <wps:cNvPr id="21" name="Rectangle 170"/>
                      <wps:cNvSpPr>
                        <a:spLocks noChangeArrowheads="1"/>
                      </wps:cNvSpPr>
                      <wps:spPr bwMode="auto">
                        <a:xfrm>
                          <a:off x="7745" y="19221"/>
                          <a:ext cx="11075" cy="477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317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414BA84D" w14:textId="769CB6D3" w:rsidR="00A36C95" w:rsidRPr="00FE64A9" w:rsidRDefault="00A36C95" w:rsidP="00126830">
                            <w:pPr>
                              <w:jc w:val="center"/>
                            </w:pP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Л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Р</w:t>
                            </w:r>
                            <w:r w:rsidR="00FF47D1">
                              <w:rPr>
                                <w:sz w:val="28"/>
                                <w:szCs w:val="28"/>
                                <w:lang w:val="uk-UA"/>
                              </w:rPr>
                              <w:t>01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.121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.5</w:t>
                            </w:r>
                            <w:r w:rsidR="00AC780F">
                              <w:rPr>
                                <w:sz w:val="28"/>
                                <w:szCs w:val="28"/>
                                <w:lang w:val="uk-UA"/>
                              </w:rPr>
                              <w:t>3</w:t>
                            </w:r>
                            <w:r w:rsidRPr="00FE64A9">
                              <w:rPr>
                                <w:sz w:val="28"/>
                                <w:szCs w:val="28"/>
                                <w:lang w:val="uk-UA"/>
                              </w:rPr>
                              <w:t>2</w:t>
                            </w:r>
                            <w:r w:rsidRPr="00FE64A9">
                              <w:rPr>
                                <w:sz w:val="28"/>
                                <w:szCs w:val="28"/>
                              </w:rPr>
                              <w:t>.</w:t>
                            </w:r>
                            <w:r w:rsidR="00B10517">
                              <w:rPr>
                                <w:sz w:val="28"/>
                                <w:szCs w:val="28"/>
                                <w:lang w:val="uk-UA"/>
                              </w:rPr>
                              <w:t>19</w:t>
                            </w:r>
                            <w:r w:rsidR="00B10517">
                              <w:rPr>
                                <w:sz w:val="28"/>
                                <w:szCs w:val="28"/>
                              </w:rPr>
                              <w:t>.19</w:t>
                            </w:r>
                          </w:p>
                        </w:txbxContent>
                      </wps:txbx>
                      <wps:bodyPr rot="0" vert="horz" wrap="square" lIns="12700" tIns="12700" rIns="12700" bIns="1270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5810F7BA" id="Group 151" o:spid="_x0000_s1076" style="position:absolute;margin-left:56.2pt;margin-top:19.85pt;width:518.8pt;height:802.3pt;z-index:251657216;mso-position-horizontal-relative:page;mso-position-vertical-relative:page" coordsize="20000,200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" o:allowincell="f">
              <v:rect id="Rectangle 152" o:spid="_x0000_s1077" style="position:absolute;width:20000;height:20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" filled="f" strokeweight="2pt"/>
              <v:line id="Line 153" o:spid="_x0000_s1078" style="position:absolute;visibility:visible;mso-wrap-style:square" from="1093,18949" to="1095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" strokeweight="2pt"/>
              <v:line id="Line 154" o:spid="_x0000_s1079" style="position:absolute;visibility:visible;mso-wrap-style:square" from="10,18941" to="19977,1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PGej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TP4&#10;Xgk3QK4/AAAA//8DAFBLAQItABQABgAIAAAAIQDb4fbL7gAAAIUBAAATAAAAAAAAAAAAAAAAAAAA&#10;AABbQ29udGVudF9UeXBlc10ueG1sUEsBAi0AFAAGAAgAAAAhAFr0LFu/AAAAFQEAAAsAAAAAAAAA&#10;AAAAAAAAHwEAAF9yZWxzLy5yZWxzUEsBAi0AFAAGAAgAAAAhAAI8Z6O+AAAA2gAAAA8AAAAAAAAA&#10;AAAAAAAABwIAAGRycy9kb3ducmV2LnhtbFBLBQYAAAAAAwADALcAAADyAgAAAAA=&#10;" strokeweight="2pt"/>
              <v:line id="Line 155" o:spid="_x0000_s1080" style="position:absolute;visibility:visible;mso-wrap-style:square" from="2186,18949" to="2188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" strokeweight="2pt"/>
              <v:line id="Line 156" o:spid="_x0000_s1081" style="position:absolute;visibility:visible;mso-wrap-style:square" from="4919,18949" to="4921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" strokeweight="2pt"/>
              <v:line id="Line 157" o:spid="_x0000_s1082" style="position:absolute;visibility:visible;mso-wrap-style:square" from="6557,18959" to="655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" strokeweight="2pt"/>
              <v:line id="Line 158" o:spid="_x0000_s1083" style="position:absolute;visibility:visible;mso-wrap-style:square" from="7650,18949" to="7652,199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" strokeweight="2pt"/>
              <v:line id="Line 159" o:spid="_x0000_s1084" style="position:absolute;visibility:visible;mso-wrap-style:square" from="18905,18949" to="18909,199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" strokeweight="2pt"/>
              <v:line id="Line 160" o:spid="_x0000_s1085" style="position:absolute;visibility:visible;mso-wrap-style:square" from="10,19293" to="7631,1929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" strokeweight="1pt"/>
              <v:line id="Line 161" o:spid="_x0000_s1086" style="position:absolute;visibility:visible;mso-wrap-style:square" from="10,19646" to="7631,1964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" strokeweight="2pt"/>
              <v:line id="Line 162" o:spid="_x0000_s1087" style="position:absolute;visibility:visible;mso-wrap-style:square" from="18919,19296" to="19990,192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" strokeweight="1pt"/>
              <v:rect id="Rectangle 163" o:spid="_x0000_s1088" style="position:absolute;left:5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" filled="f" stroked="f" strokeweight=".25pt">
                <v:textbox inset="1pt,1pt,1pt,1pt">
                  <w:txbxContent>
                    <w:p w14:paraId="0A598CA1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Змн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4" o:spid="_x0000_s1089" style="position:absolute;left:1139;top:19660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" filled="f" stroked="f" strokeweight=".25pt">
                <v:textbox inset="1pt,1pt,1pt,1pt">
                  <w:txbxContent>
                    <w:p w14:paraId="221ECAEB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5" o:spid="_x0000_s1090" style="position:absolute;left:2267;top:19660;width:2573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" filled="f" stroked="f" strokeweight=".25pt">
                <v:textbox inset="1pt,1pt,1pt,1pt">
                  <w:txbxContent>
                    <w:p w14:paraId="567A11A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№ докум.</w:t>
                      </w:r>
                    </w:p>
                  </w:txbxContent>
                </v:textbox>
              </v:rect>
              <v:rect id="Rectangle 166" o:spid="_x0000_s1091" style="position:absolute;left:4983;top:19660;width:1534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" filled="f" stroked="f" strokeweight=".25pt">
                <v:textbox inset="1pt,1pt,1pt,1pt">
                  <w:txbxContent>
                    <w:p w14:paraId="4E91D757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Підпис</w:t>
                      </w:r>
                      <w:proofErr w:type="spellEnd"/>
                    </w:p>
                  </w:txbxContent>
                </v:textbox>
              </v:rect>
              <v:rect id="Rectangle 167" o:spid="_x0000_s1092" style="position:absolute;left:6604;top:19660;width:1000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" filled="f" stroked="f" strokeweight=".25pt">
                <v:textbox inset="1pt,1pt,1pt,1pt">
                  <w:txbxContent>
                    <w:p w14:paraId="1245D823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r>
                        <w:rPr>
                          <w:rFonts w:ascii="Journal" w:hAnsi="Journal"/>
                          <w:sz w:val="18"/>
                        </w:rPr>
                        <w:t>Дата</w:t>
                      </w:r>
                    </w:p>
                  </w:txbxContent>
                </v:textbox>
              </v:rect>
              <v:rect id="Rectangle 168" o:spid="_x0000_s1093" style="position:absolute;left:18949;top:18977;width:1001;height:30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" filled="f" stroked="f" strokeweight=".25pt">
                <v:textbox inset="1pt,1pt,1pt,1pt">
                  <w:txbxContent>
                    <w:p w14:paraId="2F3204AD" w14:textId="77777777" w:rsidR="00A36C95" w:rsidRDefault="00A36C95" w:rsidP="00126830">
                      <w:pPr>
                        <w:jc w:val="center"/>
                        <w:rPr>
                          <w:rFonts w:ascii="Journal" w:hAnsi="Journal"/>
                        </w:rPr>
                      </w:pPr>
                      <w:proofErr w:type="spellStart"/>
                      <w:r>
                        <w:rPr>
                          <w:rFonts w:ascii="Journal" w:hAnsi="Journal"/>
                          <w:sz w:val="18"/>
                        </w:rPr>
                        <w:t>Арк</w:t>
                      </w:r>
                      <w:proofErr w:type="spellEnd"/>
                      <w:r>
                        <w:rPr>
                          <w:rFonts w:ascii="Journal" w:hAnsi="Journal"/>
                          <w:sz w:val="18"/>
                        </w:rPr>
                        <w:t>.</w:t>
                      </w:r>
                    </w:p>
                  </w:txbxContent>
                </v:textbox>
              </v:rect>
              <v:rect id="Rectangle 169" o:spid="_x0000_s1094" style="position:absolute;left:18949;top:19435;width:1001;height:4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" filled="f" stroked="f" strokeweight=".25pt">
                <v:textbox inset="1pt,1pt,1pt,1pt">
                  <w:txbxContent>
                    <w:p w14:paraId="2F7B9363" w14:textId="4CE96C1D" w:rsidR="00A36C95" w:rsidRPr="00136BF7" w:rsidRDefault="00A36C95" w:rsidP="00126830">
                      <w:pPr>
                        <w:jc w:val="center"/>
                        <w:rPr>
                          <w:rFonts w:ascii="Calibri" w:hAnsi="Calibri"/>
                          <w:lang w:val="en-US"/>
                        </w:rPr>
                      </w:pP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begin"/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instrText>PAGE   \* MERGEFORMAT</w:instrTex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separate"/>
                      </w:r>
                      <w:r w:rsidR="009802B9">
                        <w:rPr>
                          <w:rFonts w:ascii="Calibri" w:hAnsi="Calibri"/>
                          <w:noProof/>
                          <w:lang w:val="en-US"/>
                        </w:rPr>
                        <w:t>4</w:t>
                      </w:r>
                      <w:r w:rsidRPr="001038EC">
                        <w:rPr>
                          <w:rFonts w:ascii="Calibri" w:hAnsi="Calibri"/>
                          <w:lang w:val="en-US"/>
                        </w:rPr>
                        <w:fldChar w:fldCharType="end"/>
                      </w:r>
                    </w:p>
                  </w:txbxContent>
                </v:textbox>
              </v:rect>
              <v:rect id="Rectangle 170" o:spid="_x0000_s1095" style="position:absolute;left:7745;top:19221;width:11075;height:4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" filled="f" stroked="f" strokeweight=".25pt">
                <v:textbox inset="1pt,1pt,1pt,1pt">
                  <w:txbxContent>
                    <w:p w14:paraId="414BA84D" w14:textId="769CB6D3" w:rsidR="00A36C95" w:rsidRPr="00FE64A9" w:rsidRDefault="00A36C95" w:rsidP="00126830">
                      <w:pPr>
                        <w:jc w:val="center"/>
                      </w:pP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Л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Р</w:t>
                      </w:r>
                      <w:r w:rsidR="00FF47D1">
                        <w:rPr>
                          <w:sz w:val="28"/>
                          <w:szCs w:val="28"/>
                          <w:lang w:val="uk-UA"/>
                        </w:rPr>
                        <w:t>01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.121</w:t>
                      </w:r>
                      <w:r w:rsidRPr="00FE64A9">
                        <w:rPr>
                          <w:sz w:val="28"/>
                          <w:szCs w:val="28"/>
                        </w:rPr>
                        <w:t>.5</w:t>
                      </w:r>
                      <w:r w:rsidR="00AC780F">
                        <w:rPr>
                          <w:sz w:val="28"/>
                          <w:szCs w:val="28"/>
                          <w:lang w:val="uk-UA"/>
                        </w:rPr>
                        <w:t>3</w:t>
                      </w:r>
                      <w:r w:rsidRPr="00FE64A9">
                        <w:rPr>
                          <w:sz w:val="28"/>
                          <w:szCs w:val="28"/>
                          <w:lang w:val="uk-UA"/>
                        </w:rPr>
                        <w:t>2</w:t>
                      </w:r>
                      <w:r w:rsidRPr="00FE64A9">
                        <w:rPr>
                          <w:sz w:val="28"/>
                          <w:szCs w:val="28"/>
                        </w:rPr>
                        <w:t>.</w:t>
                      </w:r>
                      <w:r w:rsidR="00B10517">
                        <w:rPr>
                          <w:sz w:val="28"/>
                          <w:szCs w:val="28"/>
                          <w:lang w:val="uk-UA"/>
                        </w:rPr>
                        <w:t>19</w:t>
                      </w:r>
                      <w:r w:rsidR="00B10517">
                        <w:rPr>
                          <w:sz w:val="28"/>
                          <w:szCs w:val="28"/>
                        </w:rPr>
                        <w:t>.19</w:t>
                      </w:r>
                    </w:p>
                  </w:txbxContent>
                </v:textbox>
              </v:rect>
              <w10:wrap anchorx="page" anchory="page"/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F25D69"/>
    <w:multiLevelType w:val="hybridMultilevel"/>
    <w:tmpl w:val="0A6881A0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666AA4"/>
    <w:multiLevelType w:val="hybridMultilevel"/>
    <w:tmpl w:val="60A657C0"/>
    <w:lvl w:ilvl="0" w:tplc="0422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1A233BF"/>
    <w:multiLevelType w:val="hybridMultilevel"/>
    <w:tmpl w:val="7AB033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50C2A57"/>
    <w:multiLevelType w:val="hybridMultilevel"/>
    <w:tmpl w:val="42E0EA7C"/>
    <w:lvl w:ilvl="0" w:tplc="961C2CF0">
      <w:start w:val="1"/>
      <w:numFmt w:val="decimal"/>
      <w:lvlText w:val="%1"/>
      <w:lvlJc w:val="left"/>
      <w:pPr>
        <w:ind w:left="795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515" w:hanging="360"/>
      </w:pPr>
    </w:lvl>
    <w:lvl w:ilvl="2" w:tplc="2000001B" w:tentative="1">
      <w:start w:val="1"/>
      <w:numFmt w:val="lowerRoman"/>
      <w:lvlText w:val="%3."/>
      <w:lvlJc w:val="right"/>
      <w:pPr>
        <w:ind w:left="2235" w:hanging="180"/>
      </w:pPr>
    </w:lvl>
    <w:lvl w:ilvl="3" w:tplc="2000000F" w:tentative="1">
      <w:start w:val="1"/>
      <w:numFmt w:val="decimal"/>
      <w:lvlText w:val="%4."/>
      <w:lvlJc w:val="left"/>
      <w:pPr>
        <w:ind w:left="2955" w:hanging="360"/>
      </w:pPr>
    </w:lvl>
    <w:lvl w:ilvl="4" w:tplc="20000019" w:tentative="1">
      <w:start w:val="1"/>
      <w:numFmt w:val="lowerLetter"/>
      <w:lvlText w:val="%5."/>
      <w:lvlJc w:val="left"/>
      <w:pPr>
        <w:ind w:left="3675" w:hanging="360"/>
      </w:pPr>
    </w:lvl>
    <w:lvl w:ilvl="5" w:tplc="2000001B" w:tentative="1">
      <w:start w:val="1"/>
      <w:numFmt w:val="lowerRoman"/>
      <w:lvlText w:val="%6."/>
      <w:lvlJc w:val="right"/>
      <w:pPr>
        <w:ind w:left="4395" w:hanging="180"/>
      </w:pPr>
    </w:lvl>
    <w:lvl w:ilvl="6" w:tplc="2000000F" w:tentative="1">
      <w:start w:val="1"/>
      <w:numFmt w:val="decimal"/>
      <w:lvlText w:val="%7."/>
      <w:lvlJc w:val="left"/>
      <w:pPr>
        <w:ind w:left="5115" w:hanging="360"/>
      </w:pPr>
    </w:lvl>
    <w:lvl w:ilvl="7" w:tplc="20000019" w:tentative="1">
      <w:start w:val="1"/>
      <w:numFmt w:val="lowerLetter"/>
      <w:lvlText w:val="%8."/>
      <w:lvlJc w:val="left"/>
      <w:pPr>
        <w:ind w:left="5835" w:hanging="360"/>
      </w:pPr>
    </w:lvl>
    <w:lvl w:ilvl="8" w:tplc="2000001B" w:tentative="1">
      <w:start w:val="1"/>
      <w:numFmt w:val="lowerRoman"/>
      <w:lvlText w:val="%9."/>
      <w:lvlJc w:val="right"/>
      <w:pPr>
        <w:ind w:left="6555" w:hanging="180"/>
      </w:pPr>
    </w:lvl>
  </w:abstractNum>
  <w:abstractNum w:abstractNumId="4" w15:restartNumberingAfterBreak="0">
    <w:nsid w:val="17A836B3"/>
    <w:multiLevelType w:val="hybridMultilevel"/>
    <w:tmpl w:val="7066618E"/>
    <w:lvl w:ilvl="0" w:tplc="20000011">
      <w:start w:val="1"/>
      <w:numFmt w:val="decimal"/>
      <w:lvlText w:val="%1)"/>
      <w:lvlJc w:val="left"/>
      <w:pPr>
        <w:ind w:left="644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B996BD4"/>
    <w:multiLevelType w:val="multilevel"/>
    <w:tmpl w:val="CC6E1762"/>
    <w:lvl w:ilvl="0">
      <w:start w:val="3"/>
      <w:numFmt w:val="decimal"/>
      <w:lvlText w:val="%1."/>
      <w:lvlJc w:val="left"/>
      <w:pPr>
        <w:ind w:left="465" w:hanging="465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932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286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3504" w:hanging="180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3788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4432" w:hanging="2160"/>
      </w:pPr>
      <w:rPr>
        <w:rFonts w:hint="default"/>
      </w:rPr>
    </w:lvl>
  </w:abstractNum>
  <w:abstractNum w:abstractNumId="6" w15:restartNumberingAfterBreak="0">
    <w:nsid w:val="20CA146C"/>
    <w:multiLevelType w:val="hybridMultilevel"/>
    <w:tmpl w:val="32BE2B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CCD619D"/>
    <w:multiLevelType w:val="hybridMultilevel"/>
    <w:tmpl w:val="E708D604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3B2D6705"/>
    <w:multiLevelType w:val="hybridMultilevel"/>
    <w:tmpl w:val="F02436B8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EB27B66"/>
    <w:multiLevelType w:val="hybridMultilevel"/>
    <w:tmpl w:val="8352809A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62240FC"/>
    <w:multiLevelType w:val="hybridMultilevel"/>
    <w:tmpl w:val="8D94FD52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9712A08"/>
    <w:multiLevelType w:val="hybridMultilevel"/>
    <w:tmpl w:val="596AC854"/>
    <w:lvl w:ilvl="0" w:tplc="2000000F">
      <w:start w:val="1"/>
      <w:numFmt w:val="decimal"/>
      <w:lvlText w:val="%1."/>
      <w:lvlJc w:val="left"/>
      <w:pPr>
        <w:ind w:left="1080" w:hanging="360"/>
      </w:pPr>
    </w:lvl>
    <w:lvl w:ilvl="1" w:tplc="20000019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4FAA665E"/>
    <w:multiLevelType w:val="hybridMultilevel"/>
    <w:tmpl w:val="18105D76"/>
    <w:lvl w:ilvl="0" w:tplc="3FC250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7274591"/>
    <w:multiLevelType w:val="hybridMultilevel"/>
    <w:tmpl w:val="45F676FA"/>
    <w:lvl w:ilvl="0" w:tplc="6DBC3596">
      <w:start w:val="1"/>
      <w:numFmt w:val="decimal"/>
      <w:lvlText w:val="%1."/>
      <w:lvlJc w:val="left"/>
      <w:pPr>
        <w:ind w:left="115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870" w:hanging="360"/>
      </w:pPr>
    </w:lvl>
    <w:lvl w:ilvl="2" w:tplc="0422001B" w:tentative="1">
      <w:start w:val="1"/>
      <w:numFmt w:val="lowerRoman"/>
      <w:lvlText w:val="%3."/>
      <w:lvlJc w:val="right"/>
      <w:pPr>
        <w:ind w:left="2590" w:hanging="180"/>
      </w:pPr>
    </w:lvl>
    <w:lvl w:ilvl="3" w:tplc="0422000F" w:tentative="1">
      <w:start w:val="1"/>
      <w:numFmt w:val="decimal"/>
      <w:lvlText w:val="%4."/>
      <w:lvlJc w:val="left"/>
      <w:pPr>
        <w:ind w:left="3310" w:hanging="360"/>
      </w:pPr>
    </w:lvl>
    <w:lvl w:ilvl="4" w:tplc="04220019" w:tentative="1">
      <w:start w:val="1"/>
      <w:numFmt w:val="lowerLetter"/>
      <w:lvlText w:val="%5."/>
      <w:lvlJc w:val="left"/>
      <w:pPr>
        <w:ind w:left="4030" w:hanging="360"/>
      </w:pPr>
    </w:lvl>
    <w:lvl w:ilvl="5" w:tplc="0422001B" w:tentative="1">
      <w:start w:val="1"/>
      <w:numFmt w:val="lowerRoman"/>
      <w:lvlText w:val="%6."/>
      <w:lvlJc w:val="right"/>
      <w:pPr>
        <w:ind w:left="4750" w:hanging="180"/>
      </w:pPr>
    </w:lvl>
    <w:lvl w:ilvl="6" w:tplc="0422000F" w:tentative="1">
      <w:start w:val="1"/>
      <w:numFmt w:val="decimal"/>
      <w:lvlText w:val="%7."/>
      <w:lvlJc w:val="left"/>
      <w:pPr>
        <w:ind w:left="5470" w:hanging="360"/>
      </w:pPr>
    </w:lvl>
    <w:lvl w:ilvl="7" w:tplc="04220019" w:tentative="1">
      <w:start w:val="1"/>
      <w:numFmt w:val="lowerLetter"/>
      <w:lvlText w:val="%8."/>
      <w:lvlJc w:val="left"/>
      <w:pPr>
        <w:ind w:left="6190" w:hanging="360"/>
      </w:pPr>
    </w:lvl>
    <w:lvl w:ilvl="8" w:tplc="0422001B" w:tentative="1">
      <w:start w:val="1"/>
      <w:numFmt w:val="lowerRoman"/>
      <w:lvlText w:val="%9."/>
      <w:lvlJc w:val="right"/>
      <w:pPr>
        <w:ind w:left="6910" w:hanging="180"/>
      </w:pPr>
    </w:lvl>
  </w:abstractNum>
  <w:abstractNum w:abstractNumId="14" w15:restartNumberingAfterBreak="0">
    <w:nsid w:val="5B836C62"/>
    <w:multiLevelType w:val="hybridMultilevel"/>
    <w:tmpl w:val="FFF88758"/>
    <w:lvl w:ilvl="0" w:tplc="85822F1E">
      <w:start w:val="1"/>
      <w:numFmt w:val="decimal"/>
      <w:lvlText w:val="%1."/>
      <w:lvlJc w:val="left"/>
      <w:pPr>
        <w:ind w:left="361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081" w:hanging="360"/>
      </w:pPr>
    </w:lvl>
    <w:lvl w:ilvl="2" w:tplc="2000001B" w:tentative="1">
      <w:start w:val="1"/>
      <w:numFmt w:val="lowerRoman"/>
      <w:lvlText w:val="%3."/>
      <w:lvlJc w:val="right"/>
      <w:pPr>
        <w:ind w:left="1801" w:hanging="180"/>
      </w:pPr>
    </w:lvl>
    <w:lvl w:ilvl="3" w:tplc="2000000F" w:tentative="1">
      <w:start w:val="1"/>
      <w:numFmt w:val="decimal"/>
      <w:lvlText w:val="%4."/>
      <w:lvlJc w:val="left"/>
      <w:pPr>
        <w:ind w:left="2521" w:hanging="360"/>
      </w:pPr>
    </w:lvl>
    <w:lvl w:ilvl="4" w:tplc="20000019" w:tentative="1">
      <w:start w:val="1"/>
      <w:numFmt w:val="lowerLetter"/>
      <w:lvlText w:val="%5."/>
      <w:lvlJc w:val="left"/>
      <w:pPr>
        <w:ind w:left="3241" w:hanging="360"/>
      </w:pPr>
    </w:lvl>
    <w:lvl w:ilvl="5" w:tplc="2000001B" w:tentative="1">
      <w:start w:val="1"/>
      <w:numFmt w:val="lowerRoman"/>
      <w:lvlText w:val="%6."/>
      <w:lvlJc w:val="right"/>
      <w:pPr>
        <w:ind w:left="3961" w:hanging="180"/>
      </w:pPr>
    </w:lvl>
    <w:lvl w:ilvl="6" w:tplc="2000000F" w:tentative="1">
      <w:start w:val="1"/>
      <w:numFmt w:val="decimal"/>
      <w:lvlText w:val="%7."/>
      <w:lvlJc w:val="left"/>
      <w:pPr>
        <w:ind w:left="4681" w:hanging="360"/>
      </w:pPr>
    </w:lvl>
    <w:lvl w:ilvl="7" w:tplc="20000019" w:tentative="1">
      <w:start w:val="1"/>
      <w:numFmt w:val="lowerLetter"/>
      <w:lvlText w:val="%8."/>
      <w:lvlJc w:val="left"/>
      <w:pPr>
        <w:ind w:left="5401" w:hanging="360"/>
      </w:pPr>
    </w:lvl>
    <w:lvl w:ilvl="8" w:tplc="2000001B" w:tentative="1">
      <w:start w:val="1"/>
      <w:numFmt w:val="lowerRoman"/>
      <w:lvlText w:val="%9."/>
      <w:lvlJc w:val="right"/>
      <w:pPr>
        <w:ind w:left="6121" w:hanging="180"/>
      </w:pPr>
    </w:lvl>
  </w:abstractNum>
  <w:abstractNum w:abstractNumId="15" w15:restartNumberingAfterBreak="0">
    <w:nsid w:val="5CBD0007"/>
    <w:multiLevelType w:val="hybridMultilevel"/>
    <w:tmpl w:val="8860470A"/>
    <w:lvl w:ilvl="0" w:tplc="6DBC3596">
      <w:start w:val="1"/>
      <w:numFmt w:val="decimal"/>
      <w:lvlText w:val="%1."/>
      <w:lvlJc w:val="left"/>
      <w:pPr>
        <w:ind w:left="1361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2081" w:hanging="360"/>
      </w:pPr>
    </w:lvl>
    <w:lvl w:ilvl="2" w:tplc="0422001B" w:tentative="1">
      <w:start w:val="1"/>
      <w:numFmt w:val="lowerRoman"/>
      <w:lvlText w:val="%3."/>
      <w:lvlJc w:val="right"/>
      <w:pPr>
        <w:ind w:left="2801" w:hanging="180"/>
      </w:pPr>
    </w:lvl>
    <w:lvl w:ilvl="3" w:tplc="0422000F" w:tentative="1">
      <w:start w:val="1"/>
      <w:numFmt w:val="decimal"/>
      <w:lvlText w:val="%4."/>
      <w:lvlJc w:val="left"/>
      <w:pPr>
        <w:ind w:left="3521" w:hanging="360"/>
      </w:pPr>
    </w:lvl>
    <w:lvl w:ilvl="4" w:tplc="04220019" w:tentative="1">
      <w:start w:val="1"/>
      <w:numFmt w:val="lowerLetter"/>
      <w:lvlText w:val="%5."/>
      <w:lvlJc w:val="left"/>
      <w:pPr>
        <w:ind w:left="4241" w:hanging="360"/>
      </w:pPr>
    </w:lvl>
    <w:lvl w:ilvl="5" w:tplc="0422001B" w:tentative="1">
      <w:start w:val="1"/>
      <w:numFmt w:val="lowerRoman"/>
      <w:lvlText w:val="%6."/>
      <w:lvlJc w:val="right"/>
      <w:pPr>
        <w:ind w:left="4961" w:hanging="180"/>
      </w:pPr>
    </w:lvl>
    <w:lvl w:ilvl="6" w:tplc="0422000F" w:tentative="1">
      <w:start w:val="1"/>
      <w:numFmt w:val="decimal"/>
      <w:lvlText w:val="%7."/>
      <w:lvlJc w:val="left"/>
      <w:pPr>
        <w:ind w:left="5681" w:hanging="360"/>
      </w:pPr>
    </w:lvl>
    <w:lvl w:ilvl="7" w:tplc="04220019" w:tentative="1">
      <w:start w:val="1"/>
      <w:numFmt w:val="lowerLetter"/>
      <w:lvlText w:val="%8."/>
      <w:lvlJc w:val="left"/>
      <w:pPr>
        <w:ind w:left="6401" w:hanging="360"/>
      </w:pPr>
    </w:lvl>
    <w:lvl w:ilvl="8" w:tplc="0422001B" w:tentative="1">
      <w:start w:val="1"/>
      <w:numFmt w:val="lowerRoman"/>
      <w:lvlText w:val="%9."/>
      <w:lvlJc w:val="right"/>
      <w:pPr>
        <w:ind w:left="7121" w:hanging="180"/>
      </w:pPr>
    </w:lvl>
  </w:abstractNum>
  <w:abstractNum w:abstractNumId="16" w15:restartNumberingAfterBreak="0">
    <w:nsid w:val="5D2C2CB7"/>
    <w:multiLevelType w:val="hybridMultilevel"/>
    <w:tmpl w:val="FE2C8B64"/>
    <w:lvl w:ilvl="0" w:tplc="6DBC3596">
      <w:start w:val="1"/>
      <w:numFmt w:val="decimal"/>
      <w:lvlText w:val="%1."/>
      <w:lvlJc w:val="left"/>
      <w:pPr>
        <w:ind w:left="720" w:hanging="360"/>
      </w:pPr>
      <w:rPr>
        <w:rFonts w:hint="default"/>
        <w:b/>
        <w:color w:val="auto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218436D"/>
    <w:multiLevelType w:val="hybridMultilevel"/>
    <w:tmpl w:val="AC74551C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5DB1601"/>
    <w:multiLevelType w:val="hybridMultilevel"/>
    <w:tmpl w:val="1204968A"/>
    <w:lvl w:ilvl="0" w:tplc="2000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B497323"/>
    <w:multiLevelType w:val="hybridMultilevel"/>
    <w:tmpl w:val="A38CC96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B4F548D"/>
    <w:multiLevelType w:val="multilevel"/>
    <w:tmpl w:val="3152A83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21" w15:restartNumberingAfterBreak="0">
    <w:nsid w:val="7E542801"/>
    <w:multiLevelType w:val="hybridMultilevel"/>
    <w:tmpl w:val="B42474EA"/>
    <w:lvl w:ilvl="0" w:tplc="CBF8767A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222" w:hanging="360"/>
      </w:pPr>
    </w:lvl>
    <w:lvl w:ilvl="2" w:tplc="2000001B" w:tentative="1">
      <w:start w:val="1"/>
      <w:numFmt w:val="lowerRoman"/>
      <w:lvlText w:val="%3."/>
      <w:lvlJc w:val="right"/>
      <w:pPr>
        <w:ind w:left="1942" w:hanging="180"/>
      </w:pPr>
    </w:lvl>
    <w:lvl w:ilvl="3" w:tplc="2000000F" w:tentative="1">
      <w:start w:val="1"/>
      <w:numFmt w:val="decimal"/>
      <w:lvlText w:val="%4."/>
      <w:lvlJc w:val="left"/>
      <w:pPr>
        <w:ind w:left="2662" w:hanging="360"/>
      </w:pPr>
    </w:lvl>
    <w:lvl w:ilvl="4" w:tplc="20000019" w:tentative="1">
      <w:start w:val="1"/>
      <w:numFmt w:val="lowerLetter"/>
      <w:lvlText w:val="%5."/>
      <w:lvlJc w:val="left"/>
      <w:pPr>
        <w:ind w:left="3382" w:hanging="360"/>
      </w:pPr>
    </w:lvl>
    <w:lvl w:ilvl="5" w:tplc="2000001B" w:tentative="1">
      <w:start w:val="1"/>
      <w:numFmt w:val="lowerRoman"/>
      <w:lvlText w:val="%6."/>
      <w:lvlJc w:val="right"/>
      <w:pPr>
        <w:ind w:left="4102" w:hanging="180"/>
      </w:pPr>
    </w:lvl>
    <w:lvl w:ilvl="6" w:tplc="2000000F" w:tentative="1">
      <w:start w:val="1"/>
      <w:numFmt w:val="decimal"/>
      <w:lvlText w:val="%7."/>
      <w:lvlJc w:val="left"/>
      <w:pPr>
        <w:ind w:left="4822" w:hanging="360"/>
      </w:pPr>
    </w:lvl>
    <w:lvl w:ilvl="7" w:tplc="20000019" w:tentative="1">
      <w:start w:val="1"/>
      <w:numFmt w:val="lowerLetter"/>
      <w:lvlText w:val="%8."/>
      <w:lvlJc w:val="left"/>
      <w:pPr>
        <w:ind w:left="5542" w:hanging="360"/>
      </w:pPr>
    </w:lvl>
    <w:lvl w:ilvl="8" w:tplc="2000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2" w15:restartNumberingAfterBreak="0">
    <w:nsid w:val="7FE268A0"/>
    <w:multiLevelType w:val="hybridMultilevel"/>
    <w:tmpl w:val="C43854AA"/>
    <w:lvl w:ilvl="0" w:tplc="66A65FB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4FFCF032">
      <w:start w:val="1"/>
      <w:numFmt w:val="decimal"/>
      <w:lvlText w:val="%2."/>
      <w:lvlJc w:val="left"/>
      <w:pPr>
        <w:ind w:left="1080" w:hanging="360"/>
      </w:pPr>
      <w:rPr>
        <w:rFonts w:hint="default"/>
      </w:r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9"/>
  </w:num>
  <w:num w:numId="2">
    <w:abstractNumId w:val="6"/>
  </w:num>
  <w:num w:numId="3">
    <w:abstractNumId w:val="0"/>
  </w:num>
  <w:num w:numId="4">
    <w:abstractNumId w:val="13"/>
  </w:num>
  <w:num w:numId="5">
    <w:abstractNumId w:val="15"/>
  </w:num>
  <w:num w:numId="6">
    <w:abstractNumId w:val="16"/>
  </w:num>
  <w:num w:numId="7">
    <w:abstractNumId w:val="10"/>
  </w:num>
  <w:num w:numId="8">
    <w:abstractNumId w:val="20"/>
  </w:num>
  <w:num w:numId="9">
    <w:abstractNumId w:val="7"/>
  </w:num>
  <w:num w:numId="10">
    <w:abstractNumId w:val="9"/>
  </w:num>
  <w:num w:numId="11">
    <w:abstractNumId w:val="21"/>
  </w:num>
  <w:num w:numId="12">
    <w:abstractNumId w:val="17"/>
  </w:num>
  <w:num w:numId="13">
    <w:abstractNumId w:val="2"/>
  </w:num>
  <w:num w:numId="14">
    <w:abstractNumId w:val="18"/>
  </w:num>
  <w:num w:numId="15">
    <w:abstractNumId w:val="12"/>
  </w:num>
  <w:num w:numId="16">
    <w:abstractNumId w:val="3"/>
  </w:num>
  <w:num w:numId="17">
    <w:abstractNumId w:val="22"/>
  </w:num>
  <w:num w:numId="18">
    <w:abstractNumId w:val="14"/>
  </w:num>
  <w:num w:numId="19">
    <w:abstractNumId w:val="11"/>
  </w:num>
  <w:num w:numId="20">
    <w:abstractNumId w:val="8"/>
  </w:num>
  <w:num w:numId="21">
    <w:abstractNumId w:val="4"/>
  </w:num>
  <w:num w:numId="22">
    <w:abstractNumId w:val="5"/>
  </w:num>
  <w:num w:numId="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embedSystemFont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2360"/>
    <w:rsid w:val="0000110B"/>
    <w:rsid w:val="00021541"/>
    <w:rsid w:val="00025EF4"/>
    <w:rsid w:val="000530ED"/>
    <w:rsid w:val="00064A6F"/>
    <w:rsid w:val="000769DC"/>
    <w:rsid w:val="000922AE"/>
    <w:rsid w:val="0009264B"/>
    <w:rsid w:val="000C2C64"/>
    <w:rsid w:val="000C7AAB"/>
    <w:rsid w:val="000D14E6"/>
    <w:rsid w:val="000E3D26"/>
    <w:rsid w:val="000E6355"/>
    <w:rsid w:val="000F1FF7"/>
    <w:rsid w:val="001038EC"/>
    <w:rsid w:val="001136AB"/>
    <w:rsid w:val="00121088"/>
    <w:rsid w:val="00124F6D"/>
    <w:rsid w:val="001258F7"/>
    <w:rsid w:val="00126830"/>
    <w:rsid w:val="00136BF7"/>
    <w:rsid w:val="001569F6"/>
    <w:rsid w:val="00184B59"/>
    <w:rsid w:val="00184B69"/>
    <w:rsid w:val="001A24FA"/>
    <w:rsid w:val="001D4E27"/>
    <w:rsid w:val="001E6D17"/>
    <w:rsid w:val="002024AA"/>
    <w:rsid w:val="00212360"/>
    <w:rsid w:val="00255772"/>
    <w:rsid w:val="00257FDA"/>
    <w:rsid w:val="00267BAC"/>
    <w:rsid w:val="002750A1"/>
    <w:rsid w:val="0029663D"/>
    <w:rsid w:val="002B1852"/>
    <w:rsid w:val="002C4673"/>
    <w:rsid w:val="002D69F0"/>
    <w:rsid w:val="002E30E7"/>
    <w:rsid w:val="002E6AEE"/>
    <w:rsid w:val="002F55CB"/>
    <w:rsid w:val="00306AD9"/>
    <w:rsid w:val="00310C79"/>
    <w:rsid w:val="0031438F"/>
    <w:rsid w:val="00314BB3"/>
    <w:rsid w:val="003205AB"/>
    <w:rsid w:val="00320BAE"/>
    <w:rsid w:val="0032141E"/>
    <w:rsid w:val="003242B0"/>
    <w:rsid w:val="00346545"/>
    <w:rsid w:val="003810E7"/>
    <w:rsid w:val="003832E0"/>
    <w:rsid w:val="003A35DB"/>
    <w:rsid w:val="003B01B0"/>
    <w:rsid w:val="003C6622"/>
    <w:rsid w:val="003D14AA"/>
    <w:rsid w:val="003D1BA7"/>
    <w:rsid w:val="003D4605"/>
    <w:rsid w:val="003E6418"/>
    <w:rsid w:val="003F53C4"/>
    <w:rsid w:val="00401F4C"/>
    <w:rsid w:val="00414165"/>
    <w:rsid w:val="004343D0"/>
    <w:rsid w:val="00437139"/>
    <w:rsid w:val="00443BCE"/>
    <w:rsid w:val="00464AFF"/>
    <w:rsid w:val="004657C9"/>
    <w:rsid w:val="00467D6D"/>
    <w:rsid w:val="00474F1B"/>
    <w:rsid w:val="00480488"/>
    <w:rsid w:val="00494C31"/>
    <w:rsid w:val="004A7148"/>
    <w:rsid w:val="004B0856"/>
    <w:rsid w:val="004C554F"/>
    <w:rsid w:val="004E002F"/>
    <w:rsid w:val="004E04AE"/>
    <w:rsid w:val="004E38E6"/>
    <w:rsid w:val="00510078"/>
    <w:rsid w:val="00527AD8"/>
    <w:rsid w:val="0054744F"/>
    <w:rsid w:val="005513C4"/>
    <w:rsid w:val="00557FCB"/>
    <w:rsid w:val="005A4B9A"/>
    <w:rsid w:val="005D2D3F"/>
    <w:rsid w:val="005F27BB"/>
    <w:rsid w:val="00605A63"/>
    <w:rsid w:val="00617CEB"/>
    <w:rsid w:val="00633DE8"/>
    <w:rsid w:val="00651287"/>
    <w:rsid w:val="006523D8"/>
    <w:rsid w:val="00652FD6"/>
    <w:rsid w:val="00672AF0"/>
    <w:rsid w:val="00676C1D"/>
    <w:rsid w:val="00693C48"/>
    <w:rsid w:val="006955F0"/>
    <w:rsid w:val="006C3C2D"/>
    <w:rsid w:val="006C3F2D"/>
    <w:rsid w:val="006E1162"/>
    <w:rsid w:val="006E4632"/>
    <w:rsid w:val="006E49DB"/>
    <w:rsid w:val="006E4A4E"/>
    <w:rsid w:val="006F7782"/>
    <w:rsid w:val="0070277B"/>
    <w:rsid w:val="0073364F"/>
    <w:rsid w:val="00745951"/>
    <w:rsid w:val="0074790C"/>
    <w:rsid w:val="00753B18"/>
    <w:rsid w:val="0077105A"/>
    <w:rsid w:val="0078492C"/>
    <w:rsid w:val="007925F3"/>
    <w:rsid w:val="007C68AF"/>
    <w:rsid w:val="007E3718"/>
    <w:rsid w:val="007E49BD"/>
    <w:rsid w:val="007F35A8"/>
    <w:rsid w:val="00811F5C"/>
    <w:rsid w:val="00816854"/>
    <w:rsid w:val="00820AF2"/>
    <w:rsid w:val="00830D2B"/>
    <w:rsid w:val="0085086B"/>
    <w:rsid w:val="00860E5E"/>
    <w:rsid w:val="00870A5A"/>
    <w:rsid w:val="008847B3"/>
    <w:rsid w:val="0089124D"/>
    <w:rsid w:val="0089684A"/>
    <w:rsid w:val="008A310C"/>
    <w:rsid w:val="008A7710"/>
    <w:rsid w:val="008D44C0"/>
    <w:rsid w:val="008F3ADE"/>
    <w:rsid w:val="008F79A4"/>
    <w:rsid w:val="0090664D"/>
    <w:rsid w:val="009115F7"/>
    <w:rsid w:val="00920305"/>
    <w:rsid w:val="00926D7B"/>
    <w:rsid w:val="0093054B"/>
    <w:rsid w:val="00935F20"/>
    <w:rsid w:val="0094069F"/>
    <w:rsid w:val="00940E65"/>
    <w:rsid w:val="00941070"/>
    <w:rsid w:val="009517CF"/>
    <w:rsid w:val="00966D6A"/>
    <w:rsid w:val="00977613"/>
    <w:rsid w:val="009802B9"/>
    <w:rsid w:val="009962A1"/>
    <w:rsid w:val="009C15A9"/>
    <w:rsid w:val="00A11627"/>
    <w:rsid w:val="00A13CCD"/>
    <w:rsid w:val="00A152A9"/>
    <w:rsid w:val="00A2514B"/>
    <w:rsid w:val="00A26520"/>
    <w:rsid w:val="00A33708"/>
    <w:rsid w:val="00A34A52"/>
    <w:rsid w:val="00A36C95"/>
    <w:rsid w:val="00A4743D"/>
    <w:rsid w:val="00A647DC"/>
    <w:rsid w:val="00A65C3F"/>
    <w:rsid w:val="00A721DD"/>
    <w:rsid w:val="00A72D75"/>
    <w:rsid w:val="00A73B0A"/>
    <w:rsid w:val="00A763E1"/>
    <w:rsid w:val="00A800B0"/>
    <w:rsid w:val="00A83D8C"/>
    <w:rsid w:val="00A86E50"/>
    <w:rsid w:val="00AB0F8E"/>
    <w:rsid w:val="00AC780F"/>
    <w:rsid w:val="00AD10A0"/>
    <w:rsid w:val="00AD4D97"/>
    <w:rsid w:val="00AF6821"/>
    <w:rsid w:val="00B10517"/>
    <w:rsid w:val="00B129BA"/>
    <w:rsid w:val="00B146EE"/>
    <w:rsid w:val="00B258AF"/>
    <w:rsid w:val="00B31194"/>
    <w:rsid w:val="00B55886"/>
    <w:rsid w:val="00B72E7E"/>
    <w:rsid w:val="00B75CD1"/>
    <w:rsid w:val="00BC0C18"/>
    <w:rsid w:val="00BE2391"/>
    <w:rsid w:val="00BE41B6"/>
    <w:rsid w:val="00BE423A"/>
    <w:rsid w:val="00C148E4"/>
    <w:rsid w:val="00C17D89"/>
    <w:rsid w:val="00C21369"/>
    <w:rsid w:val="00C4261C"/>
    <w:rsid w:val="00C4269D"/>
    <w:rsid w:val="00C501F0"/>
    <w:rsid w:val="00C577F0"/>
    <w:rsid w:val="00C57FDE"/>
    <w:rsid w:val="00C63915"/>
    <w:rsid w:val="00C807A9"/>
    <w:rsid w:val="00C8782E"/>
    <w:rsid w:val="00CA00DA"/>
    <w:rsid w:val="00CA4C88"/>
    <w:rsid w:val="00CC3C61"/>
    <w:rsid w:val="00CD1F70"/>
    <w:rsid w:val="00CE00B5"/>
    <w:rsid w:val="00CF2BE1"/>
    <w:rsid w:val="00D25E93"/>
    <w:rsid w:val="00D34379"/>
    <w:rsid w:val="00D35631"/>
    <w:rsid w:val="00D37EAB"/>
    <w:rsid w:val="00D762F5"/>
    <w:rsid w:val="00D8677B"/>
    <w:rsid w:val="00DD5407"/>
    <w:rsid w:val="00DE1A2E"/>
    <w:rsid w:val="00DE7337"/>
    <w:rsid w:val="00DF1B88"/>
    <w:rsid w:val="00DF365B"/>
    <w:rsid w:val="00E20581"/>
    <w:rsid w:val="00E237CA"/>
    <w:rsid w:val="00E328E0"/>
    <w:rsid w:val="00E4021C"/>
    <w:rsid w:val="00E44D0E"/>
    <w:rsid w:val="00E60E67"/>
    <w:rsid w:val="00E83411"/>
    <w:rsid w:val="00E942E3"/>
    <w:rsid w:val="00E97289"/>
    <w:rsid w:val="00ED742E"/>
    <w:rsid w:val="00EF1B67"/>
    <w:rsid w:val="00F14A38"/>
    <w:rsid w:val="00F26C3D"/>
    <w:rsid w:val="00F27527"/>
    <w:rsid w:val="00F344B5"/>
    <w:rsid w:val="00F618FE"/>
    <w:rsid w:val="00F65598"/>
    <w:rsid w:val="00F7277B"/>
    <w:rsid w:val="00F73DCB"/>
    <w:rsid w:val="00F75705"/>
    <w:rsid w:val="00F96104"/>
    <w:rsid w:val="00FE64A9"/>
    <w:rsid w:val="00FF277D"/>
    <w:rsid w:val="00FF30A5"/>
    <w:rsid w:val="00FF47D1"/>
    <w:rsid w:val="00FF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13CAE53A"/>
  <w15:chartTrackingRefBased/>
  <w15:docId w15:val="{F38F0CBC-D1A9-4B35-9758-BCBA7DA169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D69F0"/>
    <w:rPr>
      <w:sz w:val="24"/>
      <w:szCs w:val="24"/>
      <w:lang w:val="ru-RU" w:eastAsia="ru-RU"/>
    </w:rPr>
  </w:style>
  <w:style w:type="paragraph" w:styleId="1">
    <w:name w:val="heading 1"/>
    <w:basedOn w:val="a"/>
    <w:next w:val="a"/>
    <w:qFormat/>
    <w:pPr>
      <w:suppressAutoHyphens/>
      <w:spacing w:line="336" w:lineRule="auto"/>
      <w:jc w:val="center"/>
      <w:outlineLvl w:val="0"/>
    </w:pPr>
    <w:rPr>
      <w:b/>
      <w:caps/>
      <w:kern w:val="28"/>
      <w:lang w:val="uk-UA"/>
    </w:rPr>
  </w:style>
  <w:style w:type="paragraph" w:styleId="2">
    <w:name w:val="heading 2"/>
    <w:basedOn w:val="a"/>
    <w:next w:val="a"/>
    <w:qFormat/>
    <w:pPr>
      <w:suppressAutoHyphens/>
      <w:spacing w:line="336" w:lineRule="auto"/>
      <w:ind w:left="851"/>
      <w:outlineLvl w:val="1"/>
    </w:pPr>
    <w:rPr>
      <w:b/>
      <w:lang w:val="uk-UA"/>
    </w:rPr>
  </w:style>
  <w:style w:type="paragraph" w:styleId="3">
    <w:name w:val="heading 3"/>
    <w:basedOn w:val="a"/>
    <w:next w:val="a"/>
    <w:qFormat/>
    <w:pPr>
      <w:suppressAutoHyphens/>
      <w:spacing w:line="336" w:lineRule="auto"/>
      <w:ind w:left="851"/>
      <w:outlineLvl w:val="2"/>
    </w:pPr>
    <w:rPr>
      <w:b/>
      <w:lang w:val="uk-UA"/>
    </w:rPr>
  </w:style>
  <w:style w:type="paragraph" w:styleId="4">
    <w:name w:val="heading 4"/>
    <w:basedOn w:val="a"/>
    <w:next w:val="a"/>
    <w:qFormat/>
    <w:pPr>
      <w:suppressAutoHyphens/>
      <w:spacing w:line="336" w:lineRule="auto"/>
      <w:jc w:val="center"/>
      <w:outlineLvl w:val="3"/>
    </w:pPr>
    <w:rPr>
      <w:b/>
      <w:lang w:val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tabs>
        <w:tab w:val="center" w:pos="4153"/>
        <w:tab w:val="right" w:pos="8306"/>
      </w:tabs>
    </w:pPr>
    <w:rPr>
      <w:lang w:val="uk-UA"/>
    </w:rPr>
  </w:style>
  <w:style w:type="paragraph" w:styleId="a5">
    <w:name w:val="caption"/>
    <w:basedOn w:val="a"/>
    <w:next w:val="a"/>
    <w:qFormat/>
    <w:pPr>
      <w:suppressAutoHyphens/>
      <w:spacing w:line="336" w:lineRule="auto"/>
      <w:jc w:val="center"/>
    </w:pPr>
    <w:rPr>
      <w:lang w:val="uk-UA"/>
    </w:rPr>
  </w:style>
  <w:style w:type="paragraph" w:styleId="a6">
    <w:name w:val="footer"/>
    <w:basedOn w:val="a"/>
    <w:link w:val="a7"/>
    <w:uiPriority w:val="99"/>
    <w:pPr>
      <w:tabs>
        <w:tab w:val="center" w:pos="4153"/>
        <w:tab w:val="right" w:pos="8306"/>
      </w:tabs>
    </w:pPr>
    <w:rPr>
      <w:lang w:val="uk-UA"/>
    </w:rPr>
  </w:style>
  <w:style w:type="character" w:styleId="a8">
    <w:name w:val="page number"/>
    <w:rPr>
      <w:rFonts w:ascii="Times New Roman" w:hAnsi="Times New Roman"/>
      <w:noProof w:val="0"/>
      <w:lang w:val="uk-UA"/>
    </w:rPr>
  </w:style>
  <w:style w:type="paragraph" w:styleId="10">
    <w:name w:val="toc 1"/>
    <w:basedOn w:val="a"/>
    <w:next w:val="a"/>
    <w:autoRedefine/>
    <w:semiHidden/>
    <w:pPr>
      <w:tabs>
        <w:tab w:val="right" w:leader="dot" w:pos="9355"/>
      </w:tabs>
      <w:spacing w:line="336" w:lineRule="auto"/>
      <w:ind w:right="851"/>
    </w:pPr>
    <w:rPr>
      <w:caps/>
    </w:rPr>
  </w:style>
  <w:style w:type="paragraph" w:styleId="20">
    <w:name w:val="toc 2"/>
    <w:basedOn w:val="a"/>
    <w:next w:val="a"/>
    <w:autoRedefine/>
    <w:semiHidden/>
    <w:pPr>
      <w:tabs>
        <w:tab w:val="right" w:leader="dot" w:pos="9355"/>
      </w:tabs>
      <w:spacing w:line="336" w:lineRule="auto"/>
      <w:ind w:left="284" w:right="851"/>
    </w:pPr>
  </w:style>
  <w:style w:type="paragraph" w:styleId="30">
    <w:name w:val="toc 3"/>
    <w:basedOn w:val="a"/>
    <w:next w:val="a"/>
    <w:autoRedefine/>
    <w:semiHidden/>
    <w:pPr>
      <w:tabs>
        <w:tab w:val="right" w:leader="dot" w:pos="9355"/>
      </w:tabs>
      <w:spacing w:line="336" w:lineRule="auto"/>
      <w:ind w:left="567" w:right="851"/>
    </w:pPr>
  </w:style>
  <w:style w:type="paragraph" w:styleId="40">
    <w:name w:val="toc 4"/>
    <w:basedOn w:val="a"/>
    <w:next w:val="a"/>
    <w:autoRedefine/>
    <w:semiHidden/>
    <w:pPr>
      <w:tabs>
        <w:tab w:val="right" w:leader="dot" w:pos="9356"/>
      </w:tabs>
      <w:spacing w:line="336" w:lineRule="auto"/>
      <w:ind w:left="284" w:right="851"/>
    </w:pPr>
  </w:style>
  <w:style w:type="paragraph" w:styleId="a9">
    <w:name w:val="Body Text"/>
    <w:basedOn w:val="a"/>
    <w:pPr>
      <w:spacing w:line="336" w:lineRule="auto"/>
      <w:ind w:firstLine="851"/>
    </w:pPr>
  </w:style>
  <w:style w:type="paragraph" w:customStyle="1" w:styleId="aa">
    <w:name w:val="Переменные"/>
    <w:basedOn w:val="a9"/>
    <w:pPr>
      <w:tabs>
        <w:tab w:val="left" w:pos="482"/>
      </w:tabs>
      <w:ind w:left="482" w:hanging="482"/>
    </w:pPr>
  </w:style>
  <w:style w:type="paragraph" w:styleId="ab">
    <w:name w:val="Document Map"/>
    <w:basedOn w:val="a"/>
    <w:semiHidden/>
    <w:pPr>
      <w:shd w:val="clear" w:color="auto" w:fill="000080"/>
    </w:pPr>
  </w:style>
  <w:style w:type="paragraph" w:customStyle="1" w:styleId="ac">
    <w:name w:val="Формула"/>
    <w:basedOn w:val="a9"/>
    <w:pPr>
      <w:tabs>
        <w:tab w:val="center" w:pos="4536"/>
        <w:tab w:val="right" w:pos="9356"/>
      </w:tabs>
      <w:ind w:firstLine="0"/>
    </w:pPr>
  </w:style>
  <w:style w:type="paragraph" w:customStyle="1" w:styleId="WW-3">
    <w:name w:val="WW-Основной текст с отступом 3"/>
    <w:basedOn w:val="a"/>
    <w:rsid w:val="00830D2B"/>
    <w:pPr>
      <w:widowControl w:val="0"/>
      <w:suppressAutoHyphens/>
      <w:spacing w:line="264" w:lineRule="auto"/>
      <w:ind w:firstLine="720"/>
      <w:jc w:val="both"/>
    </w:pPr>
    <w:rPr>
      <w:sz w:val="28"/>
      <w:szCs w:val="20"/>
      <w:lang w:val="uk-UA"/>
    </w:rPr>
  </w:style>
  <w:style w:type="character" w:customStyle="1" w:styleId="a4">
    <w:name w:val="Верхний колонтитул Знак"/>
    <w:link w:val="a3"/>
    <w:uiPriority w:val="99"/>
    <w:rsid w:val="000C2C64"/>
    <w:rPr>
      <w:sz w:val="24"/>
      <w:szCs w:val="24"/>
      <w:lang w:val="uk-UA"/>
    </w:rPr>
  </w:style>
  <w:style w:type="paragraph" w:styleId="ad">
    <w:name w:val="Balloon Text"/>
    <w:basedOn w:val="a"/>
    <w:link w:val="ae"/>
    <w:uiPriority w:val="99"/>
    <w:semiHidden/>
    <w:unhideWhenUsed/>
    <w:rsid w:val="000C2C64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link w:val="ad"/>
    <w:uiPriority w:val="99"/>
    <w:semiHidden/>
    <w:rsid w:val="000C2C64"/>
    <w:rPr>
      <w:rFonts w:ascii="Tahoma" w:hAnsi="Tahoma" w:cs="Tahoma"/>
      <w:sz w:val="16"/>
      <w:szCs w:val="16"/>
    </w:rPr>
  </w:style>
  <w:style w:type="character" w:customStyle="1" w:styleId="a7">
    <w:name w:val="Нижний колонтитул Знак"/>
    <w:link w:val="a6"/>
    <w:uiPriority w:val="99"/>
    <w:rsid w:val="00136BF7"/>
    <w:rPr>
      <w:sz w:val="24"/>
      <w:szCs w:val="24"/>
      <w:lang w:eastAsia="ru-RU"/>
    </w:rPr>
  </w:style>
  <w:style w:type="character" w:styleId="af">
    <w:name w:val="Strong"/>
    <w:qFormat/>
    <w:rsid w:val="00C17D89"/>
    <w:rPr>
      <w:b/>
      <w:bCs/>
    </w:rPr>
  </w:style>
  <w:style w:type="paragraph" w:customStyle="1" w:styleId="11">
    <w:name w:val="Обычный (веб)1"/>
    <w:basedOn w:val="a"/>
    <w:uiPriority w:val="99"/>
    <w:unhideWhenUsed/>
    <w:rsid w:val="00F344B5"/>
    <w:pPr>
      <w:spacing w:before="100" w:beforeAutospacing="1" w:after="100" w:afterAutospacing="1"/>
    </w:pPr>
    <w:rPr>
      <w:lang w:val="uk-UA" w:eastAsia="uk-UA"/>
    </w:rPr>
  </w:style>
  <w:style w:type="paragraph" w:styleId="af0">
    <w:name w:val="List Paragraph"/>
    <w:basedOn w:val="a"/>
    <w:uiPriority w:val="34"/>
    <w:qFormat/>
    <w:rsid w:val="003D1BA7"/>
    <w:pPr>
      <w:ind w:left="720"/>
      <w:contextualSpacing/>
    </w:pPr>
  </w:style>
  <w:style w:type="character" w:styleId="af1">
    <w:name w:val="Placeholder Text"/>
    <w:basedOn w:val="a0"/>
    <w:uiPriority w:val="99"/>
    <w:semiHidden/>
    <w:rsid w:val="007E3718"/>
    <w:rPr>
      <w:color w:val="808080"/>
    </w:rPr>
  </w:style>
  <w:style w:type="character" w:styleId="af2">
    <w:name w:val="Hyperlink"/>
    <w:basedOn w:val="a0"/>
    <w:uiPriority w:val="99"/>
    <w:unhideWhenUsed/>
    <w:rsid w:val="003810E7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3810E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3810E7"/>
    <w:rPr>
      <w:rFonts w:ascii="Courier New" w:hAnsi="Courier New" w:cs="Courier New"/>
    </w:rPr>
  </w:style>
  <w:style w:type="paragraph" w:customStyle="1" w:styleId="Default">
    <w:name w:val="Default"/>
    <w:rsid w:val="00DF365B"/>
    <w:pPr>
      <w:autoSpaceDE w:val="0"/>
      <w:autoSpaceDN w:val="0"/>
      <w:adjustRightInd w:val="0"/>
    </w:pPr>
    <w:rPr>
      <w:color w:val="000000"/>
      <w:sz w:val="24"/>
      <w:szCs w:val="24"/>
    </w:rPr>
  </w:style>
  <w:style w:type="character" w:styleId="af3">
    <w:name w:val="FollowedHyperlink"/>
    <w:basedOn w:val="a0"/>
    <w:uiPriority w:val="99"/>
    <w:semiHidden/>
    <w:unhideWhenUsed/>
    <w:rsid w:val="00DF36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8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8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23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11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219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056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8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46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4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7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72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544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872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167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93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80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7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009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576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037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3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11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188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header" Target="header2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github.com/pro100user15/Java/tree/master/&#1051;&#1072;&#1073;&#1072;&#1088;&#1072;&#1090;&#1086;&#1088;&#1085;&#1072;%20&#1088;&#1086;&#1073;&#1086;&#1090;&#1072;%202(String))" TargetMode="External"/><Relationship Id="rId14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&#1052;&#1077;&#1090;&#1086;&#1076;&#1080;&#1095;&#1082;&#1080;\&#1054;&#1092;&#1086;&#1088;&#1084;&#1083;&#1077;&#1085;&#1085;&#1103;\Normal1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A1E710-B262-4F2C-923F-7254DA498A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Normal1</Template>
  <TotalTime>164</TotalTime>
  <Pages>4</Pages>
  <Words>2491</Words>
  <Characters>1420</Characters>
  <Application>Microsoft Office Word</Application>
  <DocSecurity>0</DocSecurity>
  <Lines>11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Home office</Company>
  <LinksUpToDate>false</LinksUpToDate>
  <CharactersWithSpaces>3904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Админ</dc:creator>
  <cp:keywords/>
  <cp:lastModifiedBy>Богдан Ткачук</cp:lastModifiedBy>
  <cp:revision>38</cp:revision>
  <cp:lastPrinted>2016-12-23T10:35:00Z</cp:lastPrinted>
  <dcterms:created xsi:type="dcterms:W3CDTF">2020-10-26T15:20:00Z</dcterms:created>
  <dcterms:modified xsi:type="dcterms:W3CDTF">2021-03-19T08:33:00Z</dcterms:modified>
</cp:coreProperties>
</file>